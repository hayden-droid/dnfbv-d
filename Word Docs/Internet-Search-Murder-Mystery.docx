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A7FA1" w14:textId="77777777" w:rsidR="009F342C" w:rsidRPr="00D36679" w:rsidRDefault="00D36679" w:rsidP="2A76530F">
      <w:pPr>
        <w:pStyle w:val="Title"/>
        <w:jc w:val="center"/>
        <w:rPr>
          <w:b/>
          <w:bCs/>
          <w:sz w:val="48"/>
          <w:szCs w:val="4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FB012E2" wp14:editId="30D13607">
            <wp:simplePos x="0" y="0"/>
            <wp:positionH relativeFrom="column">
              <wp:posOffset>-167640</wp:posOffset>
            </wp:positionH>
            <wp:positionV relativeFrom="paragraph">
              <wp:posOffset>-275892</wp:posOffset>
            </wp:positionV>
            <wp:extent cx="826005" cy="1018195"/>
            <wp:effectExtent l="0" t="0" r="0" b="0"/>
            <wp:wrapNone/>
            <wp:docPr id="2" name="Picture 2" descr="C:\Users\AILIE.MCQUAKER\AppData\Local\Microsoft\Windows\INetCache\Content.MSO\ABCBFB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LIE.MCQUAKER\AppData\Local\Microsoft\Windows\INetCache\Content.MSO\ABCBFB6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05" cy="101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8"/>
        </w:rPr>
        <w:drawing>
          <wp:anchor distT="0" distB="0" distL="114300" distR="114300" simplePos="0" relativeHeight="251657216" behindDoc="0" locked="0" layoutInCell="1" allowOverlap="1" wp14:anchorId="46BFA7D6" wp14:editId="07777777">
            <wp:simplePos x="0" y="0"/>
            <wp:positionH relativeFrom="column">
              <wp:posOffset>5918835</wp:posOffset>
            </wp:positionH>
            <wp:positionV relativeFrom="paragraph">
              <wp:posOffset>-276225</wp:posOffset>
            </wp:positionV>
            <wp:extent cx="826005" cy="1018195"/>
            <wp:effectExtent l="0" t="0" r="0" b="0"/>
            <wp:wrapNone/>
            <wp:docPr id="1" name="Picture 1" descr="C:\Users\AILIE.MCQUAKER\AppData\Local\Microsoft\Windows\INetCache\Content.MSO\ABCBFB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LIE.MCQUAKER\AppData\Local\Microsoft\Windows\INetCache\Content.MSO\ABCBFB6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05" cy="101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42C" w:rsidRPr="2A76530F">
        <w:rPr>
          <w:b/>
          <w:bCs/>
          <w:sz w:val="48"/>
          <w:szCs w:val="48"/>
        </w:rPr>
        <w:t xml:space="preserve">Internet </w:t>
      </w:r>
      <w:r w:rsidR="008672F7" w:rsidRPr="2A76530F">
        <w:rPr>
          <w:b/>
          <w:bCs/>
          <w:sz w:val="48"/>
          <w:szCs w:val="48"/>
        </w:rPr>
        <w:t xml:space="preserve">Search </w:t>
      </w:r>
      <w:r w:rsidR="009F342C" w:rsidRPr="2A76530F">
        <w:rPr>
          <w:b/>
          <w:bCs/>
          <w:sz w:val="48"/>
          <w:szCs w:val="48"/>
        </w:rPr>
        <w:t>Murder Mystery</w:t>
      </w:r>
      <w:r w:rsidR="008672F7" w:rsidRPr="2A76530F">
        <w:rPr>
          <w:b/>
          <w:bCs/>
          <w:sz w:val="48"/>
          <w:szCs w:val="48"/>
        </w:rPr>
        <w:t xml:space="preserve"> Starter</w:t>
      </w:r>
    </w:p>
    <w:p w14:paraId="672A6659" w14:textId="77777777" w:rsidR="009F342C" w:rsidRPr="00D36679" w:rsidRDefault="009F342C" w:rsidP="009F342C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380BA65" w14:textId="57799F0B" w:rsidR="00D36679" w:rsidRPr="00D36679" w:rsidRDefault="00D36679" w:rsidP="00D36679">
      <w:pPr>
        <w:spacing w:after="0"/>
        <w:ind w:left="1134" w:hanging="1134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Scenario: </w:t>
      </w:r>
      <w:r w:rsidR="009F342C" w:rsidRPr="00D36679">
        <w:rPr>
          <w:rFonts w:cstheme="minorHAnsi"/>
          <w:i/>
          <w:sz w:val="28"/>
          <w:szCs w:val="28"/>
        </w:rPr>
        <w:t xml:space="preserve">A group of </w:t>
      </w:r>
      <w:r w:rsidR="009F569E">
        <w:rPr>
          <w:rFonts w:cstheme="minorHAnsi"/>
          <w:i/>
          <w:sz w:val="28"/>
          <w:szCs w:val="28"/>
        </w:rPr>
        <w:t>Hackers</w:t>
      </w:r>
      <w:r w:rsidR="009F342C" w:rsidRPr="00D36679">
        <w:rPr>
          <w:rFonts w:cstheme="minorHAnsi"/>
          <w:i/>
          <w:sz w:val="28"/>
          <w:szCs w:val="28"/>
        </w:rPr>
        <w:t xml:space="preserve"> have been gathered together at </w:t>
      </w:r>
      <w:r w:rsidR="009F569E">
        <w:rPr>
          <w:rFonts w:cstheme="minorHAnsi"/>
          <w:i/>
          <w:sz w:val="28"/>
          <w:szCs w:val="28"/>
        </w:rPr>
        <w:t xml:space="preserve">An Anonymous Place </w:t>
      </w:r>
      <w:r w:rsidR="009F342C" w:rsidRPr="00D36679">
        <w:rPr>
          <w:rFonts w:cstheme="minorHAnsi"/>
          <w:i/>
          <w:sz w:val="28"/>
          <w:szCs w:val="28"/>
        </w:rPr>
        <w:t xml:space="preserve">for a </w:t>
      </w:r>
      <w:r w:rsidR="009F569E">
        <w:rPr>
          <w:rFonts w:cstheme="minorHAnsi"/>
          <w:i/>
          <w:sz w:val="28"/>
          <w:szCs w:val="28"/>
        </w:rPr>
        <w:t>Meeting</w:t>
      </w:r>
      <w:r w:rsidR="009F342C" w:rsidRPr="00D36679">
        <w:rPr>
          <w:rFonts w:cstheme="minorHAnsi"/>
          <w:i/>
          <w:sz w:val="28"/>
          <w:szCs w:val="28"/>
        </w:rPr>
        <w:t xml:space="preserve"> </w:t>
      </w:r>
      <w:r w:rsidR="009F569E">
        <w:rPr>
          <w:rFonts w:cstheme="minorHAnsi"/>
          <w:i/>
          <w:sz w:val="28"/>
          <w:szCs w:val="28"/>
        </w:rPr>
        <w:t>about their next target</w:t>
      </w:r>
      <w:r w:rsidR="009F342C" w:rsidRPr="00D36679">
        <w:rPr>
          <w:rFonts w:cstheme="minorHAnsi"/>
          <w:i/>
          <w:sz w:val="28"/>
          <w:szCs w:val="28"/>
        </w:rPr>
        <w:t xml:space="preserve">.  On the first night there is a murder and the butler is killed! </w:t>
      </w:r>
      <w:r w:rsidR="009F569E">
        <w:rPr>
          <w:rFonts w:cstheme="minorHAnsi"/>
          <w:i/>
          <w:sz w:val="28"/>
          <w:szCs w:val="28"/>
        </w:rPr>
        <w:t xml:space="preserve">ROBLOX Admins </w:t>
      </w:r>
      <w:r w:rsidR="009F342C" w:rsidRPr="00D36679">
        <w:rPr>
          <w:rFonts w:cstheme="minorHAnsi"/>
          <w:i/>
          <w:sz w:val="28"/>
          <w:szCs w:val="28"/>
        </w:rPr>
        <w:t xml:space="preserve">have been called and the Inspector has been given the </w:t>
      </w:r>
      <w:r w:rsidR="009F569E">
        <w:rPr>
          <w:rFonts w:cstheme="minorHAnsi"/>
          <w:i/>
          <w:sz w:val="28"/>
          <w:szCs w:val="28"/>
        </w:rPr>
        <w:t>following clues to identify the Exploiter</w:t>
      </w:r>
      <w:r w:rsidR="009F342C" w:rsidRPr="00D36679">
        <w:rPr>
          <w:rFonts w:cstheme="minorHAnsi"/>
          <w:i/>
          <w:sz w:val="28"/>
          <w:szCs w:val="28"/>
        </w:rPr>
        <w:t>.  Using these clues and the Internet can you work out who did the evil deed?</w:t>
      </w:r>
    </w:p>
    <w:p w14:paraId="0A37501D" w14:textId="77777777" w:rsidR="009F342C" w:rsidRPr="00E83344" w:rsidRDefault="009F342C" w:rsidP="009F342C">
      <w:pPr>
        <w:spacing w:after="0"/>
        <w:jc w:val="both"/>
        <w:rPr>
          <w:rFonts w:cstheme="minorHAnsi"/>
          <w:sz w:val="24"/>
          <w:szCs w:val="28"/>
        </w:rPr>
      </w:pPr>
    </w:p>
    <w:p w14:paraId="2DF8179B" w14:textId="77777777" w:rsidR="009F342C" w:rsidRPr="00D36679" w:rsidRDefault="009F342C" w:rsidP="009F342C">
      <w:pPr>
        <w:pStyle w:val="NoSpacing"/>
        <w:jc w:val="center"/>
        <w:rPr>
          <w:b/>
          <w:sz w:val="36"/>
          <w:szCs w:val="28"/>
          <w:u w:val="single"/>
        </w:rPr>
      </w:pPr>
      <w:r w:rsidRPr="00D36679">
        <w:rPr>
          <w:b/>
          <w:sz w:val="36"/>
          <w:szCs w:val="28"/>
          <w:u w:val="single"/>
        </w:rPr>
        <w:t>Clues</w:t>
      </w:r>
    </w:p>
    <w:p w14:paraId="5DAB6C7B" w14:textId="77777777" w:rsidR="009F342C" w:rsidRPr="00E83344" w:rsidRDefault="009F342C" w:rsidP="009F342C">
      <w:pPr>
        <w:spacing w:after="0"/>
        <w:rPr>
          <w:sz w:val="24"/>
          <w:szCs w:val="28"/>
        </w:rPr>
      </w:pPr>
    </w:p>
    <w:p w14:paraId="426CEF53" w14:textId="277BE059" w:rsidR="009F342C" w:rsidRPr="00D36679" w:rsidRDefault="009F342C" w:rsidP="009F342C">
      <w:pPr>
        <w:pStyle w:val="ListParagraph"/>
        <w:numPr>
          <w:ilvl w:val="0"/>
          <w:numId w:val="1"/>
        </w:numPr>
        <w:spacing w:after="0"/>
        <w:ind w:left="1620"/>
        <w:rPr>
          <w:i/>
          <w:sz w:val="28"/>
          <w:szCs w:val="28"/>
        </w:rPr>
      </w:pPr>
      <w:r w:rsidRPr="00D36679">
        <w:rPr>
          <w:i/>
          <w:sz w:val="28"/>
          <w:szCs w:val="28"/>
        </w:rPr>
        <w:t xml:space="preserve">The </w:t>
      </w:r>
      <w:r w:rsidR="00506DC3">
        <w:rPr>
          <w:i/>
          <w:sz w:val="28"/>
          <w:szCs w:val="28"/>
        </w:rPr>
        <w:t>Hacker</w:t>
      </w:r>
      <w:bookmarkStart w:id="0" w:name="_GoBack"/>
      <w:bookmarkEnd w:id="0"/>
      <w:r w:rsidRPr="00D36679">
        <w:rPr>
          <w:i/>
          <w:sz w:val="28"/>
          <w:szCs w:val="28"/>
        </w:rPr>
        <w:t xml:space="preserve"> the letter M somewhere in their real name.</w:t>
      </w:r>
    </w:p>
    <w:p w14:paraId="3928A111" w14:textId="77777777" w:rsidR="009F342C" w:rsidRPr="00D36679" w:rsidRDefault="009F342C" w:rsidP="009F342C">
      <w:pPr>
        <w:pStyle w:val="ListParagraph"/>
        <w:numPr>
          <w:ilvl w:val="0"/>
          <w:numId w:val="1"/>
        </w:numPr>
        <w:spacing w:after="0"/>
        <w:ind w:left="1620"/>
        <w:rPr>
          <w:i/>
          <w:sz w:val="28"/>
          <w:szCs w:val="28"/>
        </w:rPr>
      </w:pPr>
      <w:r w:rsidRPr="00D36679">
        <w:rPr>
          <w:i/>
          <w:sz w:val="28"/>
          <w:szCs w:val="28"/>
        </w:rPr>
        <w:t>The murderer did not appear in the movie “Bus Stop”.</w:t>
      </w:r>
    </w:p>
    <w:p w14:paraId="21E75001" w14:textId="77777777" w:rsidR="009F342C" w:rsidRPr="00D36679" w:rsidRDefault="009F342C" w:rsidP="009F342C">
      <w:pPr>
        <w:pStyle w:val="ListParagraph"/>
        <w:numPr>
          <w:ilvl w:val="0"/>
          <w:numId w:val="1"/>
        </w:numPr>
        <w:spacing w:after="0"/>
        <w:ind w:left="1620"/>
        <w:rPr>
          <w:i/>
          <w:sz w:val="28"/>
          <w:szCs w:val="28"/>
        </w:rPr>
      </w:pPr>
      <w:r w:rsidRPr="00D36679">
        <w:rPr>
          <w:i/>
          <w:sz w:val="28"/>
          <w:szCs w:val="28"/>
        </w:rPr>
        <w:t>The murderer was not born in Stockwell.</w:t>
      </w:r>
    </w:p>
    <w:p w14:paraId="22EC6815" w14:textId="77777777" w:rsidR="009F342C" w:rsidRPr="00D36679" w:rsidRDefault="009F342C" w:rsidP="009F342C">
      <w:pPr>
        <w:pStyle w:val="ListParagraph"/>
        <w:numPr>
          <w:ilvl w:val="0"/>
          <w:numId w:val="1"/>
        </w:numPr>
        <w:spacing w:after="0"/>
        <w:ind w:left="1620"/>
        <w:rPr>
          <w:i/>
          <w:sz w:val="28"/>
          <w:szCs w:val="28"/>
        </w:rPr>
      </w:pPr>
      <w:r w:rsidRPr="00D36679">
        <w:rPr>
          <w:i/>
          <w:sz w:val="28"/>
          <w:szCs w:val="28"/>
        </w:rPr>
        <w:t>The murderer did not appear in the movie “Blood on the Sun”.</w:t>
      </w:r>
    </w:p>
    <w:p w14:paraId="77B06A45" w14:textId="64BF0803" w:rsidR="00D36679" w:rsidRPr="00D36679" w:rsidRDefault="009F342C" w:rsidP="00D36679">
      <w:pPr>
        <w:pStyle w:val="ListParagraph"/>
        <w:numPr>
          <w:ilvl w:val="0"/>
          <w:numId w:val="1"/>
        </w:numPr>
        <w:spacing w:after="0"/>
        <w:ind w:left="1620"/>
        <w:rPr>
          <w:i/>
          <w:sz w:val="28"/>
          <w:szCs w:val="28"/>
        </w:rPr>
      </w:pPr>
      <w:r w:rsidRPr="00D36679">
        <w:rPr>
          <w:i/>
          <w:sz w:val="28"/>
          <w:szCs w:val="28"/>
        </w:rPr>
        <w:t>The murderer was not born in the month of April.</w:t>
      </w:r>
    </w:p>
    <w:p w14:paraId="0D6805A2" w14:textId="1478BD0C" w:rsidR="009F342C" w:rsidRPr="00506DC3" w:rsidRDefault="00506DC3" w:rsidP="00506DC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8"/>
        </w:rPr>
      </w:pPr>
      <w:r w:rsidRPr="00506DC3">
        <w:rPr>
          <w:rFonts w:cstheme="minorHAnsi"/>
          <w:sz w:val="24"/>
          <w:szCs w:val="28"/>
        </w:rPr>
        <w:drawing>
          <wp:inline distT="0" distB="0" distL="0" distR="0" wp14:anchorId="76F92DED" wp14:editId="1CDB4B43">
            <wp:extent cx="3524250" cy="204966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590" cy="20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679">
        <w:rPr>
          <w:noProof/>
        </w:rPr>
        <w:drawing>
          <wp:anchor distT="0" distB="0" distL="114300" distR="114300" simplePos="0" relativeHeight="251660288" behindDoc="0" locked="0" layoutInCell="1" allowOverlap="1" wp14:anchorId="28B30959" wp14:editId="4A683080">
            <wp:simplePos x="0" y="0"/>
            <wp:positionH relativeFrom="column">
              <wp:posOffset>5076825</wp:posOffset>
            </wp:positionH>
            <wp:positionV relativeFrom="paragraph">
              <wp:posOffset>995680</wp:posOffset>
            </wp:positionV>
            <wp:extent cx="1821303" cy="1933575"/>
            <wp:effectExtent l="0" t="0" r="7620" b="0"/>
            <wp:wrapNone/>
            <wp:docPr id="3" name="Picture 3" descr="foot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otprin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03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1205"/>
      </w:tblGrid>
      <w:tr w:rsidR="009F342C" w:rsidRPr="00E83344" w14:paraId="756439F3" w14:textId="77777777" w:rsidTr="009F3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BC55F" w14:textId="146A8EF1" w:rsidR="009F342C" w:rsidRPr="00D36679" w:rsidRDefault="005C6B9E" w:rsidP="003C5EBC">
            <w:pPr>
              <w:jc w:val="center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List Of Hackers</w:t>
            </w:r>
          </w:p>
        </w:tc>
        <w:tc>
          <w:tcPr>
            <w:tcW w:w="0" w:type="auto"/>
          </w:tcPr>
          <w:p w14:paraId="0CD1A262" w14:textId="77777777" w:rsidR="009F342C" w:rsidRPr="00D36679" w:rsidRDefault="009F342C" w:rsidP="003C5EBC">
            <w:pPr>
              <w:pStyle w:val="Heading1"/>
              <w:spacing w:before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FFFFFF" w:themeColor="background1"/>
              </w:rPr>
            </w:pPr>
            <w:r w:rsidRPr="00D36679">
              <w:rPr>
                <w:rFonts w:asciiTheme="minorHAnsi" w:hAnsiTheme="minorHAnsi" w:cstheme="minorHAnsi"/>
                <w:b/>
                <w:i/>
                <w:color w:val="FFFFFF" w:themeColor="background1"/>
              </w:rPr>
              <w:t>Check to</w:t>
            </w:r>
          </w:p>
          <w:p w14:paraId="7BFE634B" w14:textId="689171A1" w:rsidR="009F342C" w:rsidRPr="00D36679" w:rsidRDefault="009F342C" w:rsidP="009F569E">
            <w:pPr>
              <w:pStyle w:val="Heading1"/>
              <w:spacing w:before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color w:val="FFFFFF" w:themeColor="background1"/>
              </w:rPr>
            </w:pPr>
            <w:r w:rsidRPr="00D36679">
              <w:rPr>
                <w:rFonts w:asciiTheme="minorHAnsi" w:hAnsiTheme="minorHAnsi" w:cstheme="minorHAnsi"/>
                <w:b/>
                <w:i/>
                <w:color w:val="FFFFFF" w:themeColor="background1"/>
              </w:rPr>
              <w:t xml:space="preserve"> </w:t>
            </w:r>
            <w:proofErr w:type="gramStart"/>
            <w:r w:rsidRPr="00D36679">
              <w:rPr>
                <w:rFonts w:asciiTheme="minorHAnsi" w:hAnsiTheme="minorHAnsi" w:cstheme="minorHAnsi"/>
                <w:b/>
                <w:i/>
                <w:color w:val="FFFFFF" w:themeColor="background1"/>
              </w:rPr>
              <w:t>suspect</w:t>
            </w:r>
            <w:proofErr w:type="gramEnd"/>
          </w:p>
        </w:tc>
      </w:tr>
      <w:tr w:rsidR="009F342C" w:rsidRPr="00E83344" w14:paraId="672E9888" w14:textId="77777777" w:rsidTr="009F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966C2" w14:textId="77777777" w:rsidR="009F342C" w:rsidRPr="00D36679" w:rsidRDefault="009F342C" w:rsidP="003C5EB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36679">
              <w:rPr>
                <w:rFonts w:asciiTheme="minorHAnsi" w:hAnsiTheme="minorHAnsi" w:cstheme="minorHAnsi"/>
                <w:sz w:val="28"/>
                <w:szCs w:val="28"/>
              </w:rPr>
              <w:t>James Stewart</w:t>
            </w:r>
          </w:p>
        </w:tc>
        <w:tc>
          <w:tcPr>
            <w:tcW w:w="0" w:type="auto"/>
          </w:tcPr>
          <w:p w14:paraId="099F79F7" w14:textId="382D61C6" w:rsidR="009F342C" w:rsidRPr="00D36679" w:rsidRDefault="009F569E" w:rsidP="00DE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DE4B4F">
              <w:rPr>
                <w:rFonts w:cstheme="minorHAnsi"/>
                <w:sz w:val="28"/>
                <w:szCs w:val="28"/>
              </w:rPr>
              <w:t xml:space="preserve">    </w:t>
            </w:r>
            <w:r w:rsidR="009F342C" w:rsidRPr="00D36679">
              <w:rPr>
                <w:rFonts w:cstheme="minorHAnsi"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9F342C" w:rsidRPr="00D36679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506DC3">
              <w:rPr>
                <w:rFonts w:cstheme="minorHAnsi"/>
                <w:sz w:val="28"/>
                <w:szCs w:val="28"/>
              </w:rPr>
            </w:r>
            <w:r w:rsidR="00506DC3">
              <w:rPr>
                <w:rFonts w:cstheme="minorHAnsi"/>
                <w:sz w:val="28"/>
                <w:szCs w:val="28"/>
              </w:rPr>
              <w:fldChar w:fldCharType="separate"/>
            </w:r>
            <w:r w:rsidR="009F342C" w:rsidRPr="00D36679">
              <w:rPr>
                <w:rFonts w:cstheme="minorHAnsi"/>
                <w:sz w:val="28"/>
                <w:szCs w:val="28"/>
              </w:rPr>
              <w:fldChar w:fldCharType="end"/>
            </w:r>
            <w:bookmarkEnd w:id="1"/>
          </w:p>
        </w:tc>
      </w:tr>
      <w:tr w:rsidR="009F342C" w:rsidRPr="00E83344" w14:paraId="7368F5B2" w14:textId="77777777" w:rsidTr="009F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D03842" w14:textId="77777777" w:rsidR="009F342C" w:rsidRPr="00D36679" w:rsidRDefault="009F342C" w:rsidP="003C5EB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36679">
              <w:rPr>
                <w:rFonts w:asciiTheme="minorHAnsi" w:hAnsiTheme="minorHAnsi" w:cstheme="minorHAnsi"/>
                <w:sz w:val="28"/>
                <w:szCs w:val="28"/>
              </w:rPr>
              <w:t>David Tennant</w:t>
            </w:r>
          </w:p>
        </w:tc>
        <w:tc>
          <w:tcPr>
            <w:tcW w:w="0" w:type="auto"/>
          </w:tcPr>
          <w:p w14:paraId="4D8F0F5C" w14:textId="14E0E9D1" w:rsidR="009F342C" w:rsidRPr="00D36679" w:rsidRDefault="009F342C" w:rsidP="003C5E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36679">
              <w:rPr>
                <w:rFonts w:cstheme="minorHAnsi"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6679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506DC3">
              <w:rPr>
                <w:rFonts w:cstheme="minorHAnsi"/>
                <w:sz w:val="28"/>
                <w:szCs w:val="28"/>
              </w:rPr>
            </w:r>
            <w:r w:rsidR="00506DC3">
              <w:rPr>
                <w:rFonts w:cstheme="minorHAnsi"/>
                <w:sz w:val="28"/>
                <w:szCs w:val="28"/>
              </w:rPr>
              <w:fldChar w:fldCharType="separate"/>
            </w:r>
            <w:r w:rsidRPr="00D36679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9F342C" w:rsidRPr="00E83344" w14:paraId="2E121426" w14:textId="77777777" w:rsidTr="009F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38A94" w14:textId="77777777" w:rsidR="009F342C" w:rsidRPr="00D36679" w:rsidRDefault="009F342C" w:rsidP="003C5EB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36679">
              <w:rPr>
                <w:rFonts w:asciiTheme="minorHAnsi" w:hAnsiTheme="minorHAnsi" w:cstheme="minorHAnsi"/>
                <w:sz w:val="28"/>
                <w:szCs w:val="28"/>
              </w:rPr>
              <w:t>Marilyn Monroe</w:t>
            </w:r>
          </w:p>
        </w:tc>
        <w:tc>
          <w:tcPr>
            <w:tcW w:w="0" w:type="auto"/>
          </w:tcPr>
          <w:p w14:paraId="713E8F5A" w14:textId="77777777" w:rsidR="009F342C" w:rsidRPr="00D36679" w:rsidRDefault="009F342C" w:rsidP="003C5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36679">
              <w:rPr>
                <w:rFonts w:cstheme="minorHAnsi"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6679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506DC3">
              <w:rPr>
                <w:rFonts w:cstheme="minorHAnsi"/>
                <w:sz w:val="28"/>
                <w:szCs w:val="28"/>
              </w:rPr>
            </w:r>
            <w:r w:rsidR="00506DC3">
              <w:rPr>
                <w:rFonts w:cstheme="minorHAnsi"/>
                <w:sz w:val="28"/>
                <w:szCs w:val="28"/>
              </w:rPr>
              <w:fldChar w:fldCharType="separate"/>
            </w:r>
            <w:r w:rsidRPr="00D36679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9F342C" w:rsidRPr="00E83344" w14:paraId="734E8C28" w14:textId="77777777" w:rsidTr="009F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6237" w14:textId="77777777" w:rsidR="009F342C" w:rsidRPr="00D36679" w:rsidRDefault="009F342C" w:rsidP="003C5EB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36679">
              <w:rPr>
                <w:rFonts w:asciiTheme="minorHAnsi" w:hAnsiTheme="minorHAnsi" w:cstheme="minorHAnsi"/>
                <w:sz w:val="28"/>
                <w:szCs w:val="28"/>
              </w:rPr>
              <w:t>James Cagney</w:t>
            </w:r>
          </w:p>
        </w:tc>
        <w:tc>
          <w:tcPr>
            <w:tcW w:w="0" w:type="auto"/>
          </w:tcPr>
          <w:p w14:paraId="7856258D" w14:textId="77777777" w:rsidR="009F342C" w:rsidRPr="00D36679" w:rsidRDefault="009F342C" w:rsidP="003C5E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36679">
              <w:rPr>
                <w:rFonts w:cstheme="minorHAnsi"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6679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506DC3">
              <w:rPr>
                <w:rFonts w:cstheme="minorHAnsi"/>
                <w:sz w:val="28"/>
                <w:szCs w:val="28"/>
              </w:rPr>
            </w:r>
            <w:r w:rsidR="00506DC3">
              <w:rPr>
                <w:rFonts w:cstheme="minorHAnsi"/>
                <w:sz w:val="28"/>
                <w:szCs w:val="28"/>
              </w:rPr>
              <w:fldChar w:fldCharType="separate"/>
            </w:r>
            <w:r w:rsidRPr="00D36679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9F342C" w:rsidRPr="00E83344" w14:paraId="469707F9" w14:textId="77777777" w:rsidTr="009F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565817" w14:textId="77777777" w:rsidR="009F342C" w:rsidRPr="00D36679" w:rsidRDefault="009F342C" w:rsidP="003C5EB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36679">
              <w:rPr>
                <w:rFonts w:asciiTheme="minorHAnsi" w:hAnsiTheme="minorHAnsi" w:cstheme="minorHAnsi"/>
                <w:sz w:val="28"/>
                <w:szCs w:val="28"/>
              </w:rPr>
              <w:t>Spencer Tracy</w:t>
            </w:r>
          </w:p>
        </w:tc>
        <w:tc>
          <w:tcPr>
            <w:tcW w:w="0" w:type="auto"/>
          </w:tcPr>
          <w:p w14:paraId="084C1507" w14:textId="77777777" w:rsidR="009F342C" w:rsidRPr="00D36679" w:rsidRDefault="009F342C" w:rsidP="003C5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36679">
              <w:rPr>
                <w:rFonts w:cstheme="minorHAnsi"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6679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506DC3">
              <w:rPr>
                <w:rFonts w:cstheme="minorHAnsi"/>
                <w:sz w:val="28"/>
                <w:szCs w:val="28"/>
              </w:rPr>
            </w:r>
            <w:r w:rsidR="00506DC3">
              <w:rPr>
                <w:rFonts w:cstheme="minorHAnsi"/>
                <w:sz w:val="28"/>
                <w:szCs w:val="28"/>
              </w:rPr>
              <w:fldChar w:fldCharType="separate"/>
            </w:r>
            <w:r w:rsidRPr="00D36679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9F342C" w:rsidRPr="00E83344" w14:paraId="43D49158" w14:textId="77777777" w:rsidTr="009F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A9C69A" w14:textId="77777777" w:rsidR="009F342C" w:rsidRPr="00D36679" w:rsidRDefault="009F342C" w:rsidP="003C5EB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36679">
              <w:rPr>
                <w:rFonts w:asciiTheme="minorHAnsi" w:hAnsiTheme="minorHAnsi" w:cstheme="minorHAnsi"/>
                <w:sz w:val="28"/>
                <w:szCs w:val="28"/>
              </w:rPr>
              <w:t>Roger Moore</w:t>
            </w:r>
          </w:p>
        </w:tc>
        <w:tc>
          <w:tcPr>
            <w:tcW w:w="0" w:type="auto"/>
          </w:tcPr>
          <w:p w14:paraId="1D4412B4" w14:textId="77777777" w:rsidR="009F342C" w:rsidRPr="00D36679" w:rsidRDefault="009F342C" w:rsidP="003C5E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36679">
              <w:rPr>
                <w:rFonts w:cstheme="minorHAnsi"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6679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506DC3">
              <w:rPr>
                <w:rFonts w:cstheme="minorHAnsi"/>
                <w:sz w:val="28"/>
                <w:szCs w:val="28"/>
              </w:rPr>
            </w:r>
            <w:r w:rsidR="00506DC3">
              <w:rPr>
                <w:rFonts w:cstheme="minorHAnsi"/>
                <w:sz w:val="28"/>
                <w:szCs w:val="28"/>
              </w:rPr>
              <w:fldChar w:fldCharType="separate"/>
            </w:r>
            <w:r w:rsidRPr="00D36679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9F342C" w:rsidRPr="00E83344" w14:paraId="654F04A7" w14:textId="77777777" w:rsidTr="009F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3256F8" w14:textId="0B08033A" w:rsidR="009F342C" w:rsidRPr="00D36679" w:rsidRDefault="00423A92" w:rsidP="003C5EB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Engel</w:t>
            </w:r>
            <w:r w:rsidR="009F342C" w:rsidRPr="00D36679">
              <w:rPr>
                <w:rFonts w:asciiTheme="minorHAnsi" w:hAnsiTheme="minorHAnsi" w:cstheme="minorHAnsi"/>
                <w:sz w:val="28"/>
                <w:szCs w:val="28"/>
              </w:rPr>
              <w:t>bert</w:t>
            </w:r>
            <w:proofErr w:type="spellEnd"/>
            <w:r w:rsidR="009F342C" w:rsidRPr="00D36679">
              <w:rPr>
                <w:rFonts w:asciiTheme="minorHAnsi" w:hAnsiTheme="minorHAnsi" w:cstheme="minorHAnsi"/>
                <w:sz w:val="28"/>
                <w:szCs w:val="28"/>
              </w:rPr>
              <w:t xml:space="preserve"> Humperdinck</w:t>
            </w:r>
          </w:p>
        </w:tc>
        <w:tc>
          <w:tcPr>
            <w:tcW w:w="0" w:type="auto"/>
          </w:tcPr>
          <w:p w14:paraId="4BC6DC9A" w14:textId="77777777" w:rsidR="009F342C" w:rsidRPr="00D36679" w:rsidRDefault="009F342C" w:rsidP="003C5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36679">
              <w:rPr>
                <w:rFonts w:cstheme="minorHAnsi"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6679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506DC3">
              <w:rPr>
                <w:rFonts w:cstheme="minorHAnsi"/>
                <w:sz w:val="28"/>
                <w:szCs w:val="28"/>
              </w:rPr>
            </w:r>
            <w:r w:rsidR="00506DC3">
              <w:rPr>
                <w:rFonts w:cstheme="minorHAnsi"/>
                <w:sz w:val="28"/>
                <w:szCs w:val="28"/>
              </w:rPr>
              <w:fldChar w:fldCharType="separate"/>
            </w:r>
            <w:r w:rsidRPr="00D36679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  <w:tr w:rsidR="009F342C" w:rsidRPr="00E83344" w14:paraId="4E4DE83E" w14:textId="77777777" w:rsidTr="009F34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1033D4" w14:textId="77777777" w:rsidR="009F342C" w:rsidRPr="00D36679" w:rsidRDefault="009F342C" w:rsidP="003C5EB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36679">
              <w:rPr>
                <w:rFonts w:asciiTheme="minorHAnsi" w:hAnsiTheme="minorHAnsi" w:cstheme="minorHAnsi"/>
                <w:sz w:val="28"/>
                <w:szCs w:val="28"/>
              </w:rPr>
              <w:t>David Bowie</w:t>
            </w:r>
          </w:p>
        </w:tc>
        <w:tc>
          <w:tcPr>
            <w:tcW w:w="0" w:type="auto"/>
          </w:tcPr>
          <w:p w14:paraId="12227702" w14:textId="77777777" w:rsidR="009F342C" w:rsidRPr="00D36679" w:rsidRDefault="009F342C" w:rsidP="003C5E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36679">
              <w:rPr>
                <w:rFonts w:cstheme="minorHAnsi"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6679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506DC3">
              <w:rPr>
                <w:rFonts w:cstheme="minorHAnsi"/>
                <w:sz w:val="28"/>
                <w:szCs w:val="28"/>
              </w:rPr>
            </w:r>
            <w:r w:rsidR="00506DC3">
              <w:rPr>
                <w:rFonts w:cstheme="minorHAnsi"/>
                <w:sz w:val="28"/>
                <w:szCs w:val="28"/>
              </w:rPr>
              <w:fldChar w:fldCharType="separate"/>
            </w:r>
            <w:r w:rsidRPr="00D36679">
              <w:rPr>
                <w:rFonts w:cstheme="minorHAnsi"/>
                <w:sz w:val="28"/>
                <w:szCs w:val="28"/>
              </w:rPr>
              <w:fldChar w:fldCharType="end"/>
            </w:r>
          </w:p>
        </w:tc>
      </w:tr>
    </w:tbl>
    <w:p w14:paraId="02EB378F" w14:textId="77777777" w:rsidR="009F342C" w:rsidRPr="00E83344" w:rsidRDefault="009F342C" w:rsidP="009F342C">
      <w:pPr>
        <w:spacing w:after="0"/>
        <w:jc w:val="center"/>
        <w:rPr>
          <w:rFonts w:cstheme="minorHAnsi"/>
          <w:b/>
          <w:bCs/>
          <w:sz w:val="24"/>
          <w:szCs w:val="28"/>
        </w:rPr>
      </w:pPr>
    </w:p>
    <w:p w14:paraId="6A05A809" w14:textId="77777777" w:rsidR="009F342C" w:rsidRPr="00E83344" w:rsidRDefault="009F342C" w:rsidP="009F342C">
      <w:pPr>
        <w:spacing w:after="0"/>
        <w:jc w:val="center"/>
        <w:rPr>
          <w:rFonts w:cstheme="minorHAnsi"/>
          <w:b/>
          <w:bCs/>
          <w:sz w:val="24"/>
          <w:szCs w:val="28"/>
        </w:rPr>
      </w:pPr>
    </w:p>
    <w:p w14:paraId="1B62DF05" w14:textId="77777777" w:rsidR="009F342C" w:rsidRPr="00E83344" w:rsidRDefault="009F342C" w:rsidP="009F342C">
      <w:pPr>
        <w:spacing w:after="0"/>
        <w:jc w:val="center"/>
        <w:rPr>
          <w:rFonts w:cstheme="minorHAnsi"/>
          <w:sz w:val="24"/>
          <w:szCs w:val="28"/>
          <w:u w:val="thick"/>
        </w:rPr>
      </w:pPr>
      <w:r w:rsidRPr="00D36679">
        <w:rPr>
          <w:rFonts w:cstheme="minorHAnsi"/>
          <w:b/>
          <w:bCs/>
          <w:sz w:val="32"/>
          <w:szCs w:val="28"/>
        </w:rPr>
        <w:t>The name of the murderer is:</w:t>
      </w:r>
      <w:r w:rsidRPr="00D36679">
        <w:rPr>
          <w:rFonts w:cstheme="minorHAnsi"/>
          <w:bCs/>
          <w:sz w:val="32"/>
          <w:szCs w:val="28"/>
        </w:rPr>
        <w:t xml:space="preserve"> </w:t>
      </w:r>
      <w:r w:rsidRPr="00D36679">
        <w:rPr>
          <w:rFonts w:cstheme="minorHAnsi"/>
          <w:bCs/>
          <w:sz w:val="32"/>
          <w:szCs w:val="28"/>
          <w:u w:val="thick"/>
        </w:rPr>
        <w:t xml:space="preserve"> </w:t>
      </w:r>
      <w:r w:rsidRPr="00E83344">
        <w:rPr>
          <w:rFonts w:cstheme="minorHAnsi"/>
          <w:bCs/>
          <w:sz w:val="24"/>
          <w:szCs w:val="28"/>
          <w:u w:val="thick"/>
        </w:rPr>
        <w:t>__________</w:t>
      </w:r>
      <w:r w:rsidR="00D36679">
        <w:rPr>
          <w:rFonts w:cstheme="minorHAnsi"/>
          <w:bCs/>
          <w:sz w:val="24"/>
          <w:szCs w:val="28"/>
          <w:u w:val="thick"/>
        </w:rPr>
        <w:t>___________</w:t>
      </w:r>
    </w:p>
    <w:p w14:paraId="5A39BBE3" w14:textId="77777777" w:rsidR="00751E16" w:rsidRDefault="00751E16" w:rsidP="00182716">
      <w:pPr>
        <w:rPr>
          <w:sz w:val="24"/>
          <w:szCs w:val="28"/>
        </w:rPr>
      </w:pPr>
    </w:p>
    <w:p w14:paraId="41C8F396" w14:textId="77777777" w:rsidR="00E83344" w:rsidRDefault="00E83344" w:rsidP="00182716">
      <w:pPr>
        <w:rPr>
          <w:sz w:val="24"/>
          <w:szCs w:val="28"/>
        </w:rPr>
      </w:pPr>
    </w:p>
    <w:p w14:paraId="72A3D3EC" w14:textId="77777777" w:rsidR="00E83344" w:rsidRPr="00E83344" w:rsidRDefault="00E83344" w:rsidP="00182716">
      <w:pPr>
        <w:rPr>
          <w:sz w:val="24"/>
          <w:szCs w:val="28"/>
        </w:rPr>
      </w:pPr>
    </w:p>
    <w:sectPr w:rsidR="00E83344" w:rsidRPr="00E83344" w:rsidSect="0093355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B940D" w14:textId="77777777" w:rsidR="00B70A21" w:rsidRDefault="00B70A21" w:rsidP="00506C15">
      <w:pPr>
        <w:spacing w:after="0" w:line="240" w:lineRule="auto"/>
      </w:pPr>
      <w:r>
        <w:separator/>
      </w:r>
    </w:p>
  </w:endnote>
  <w:endnote w:type="continuationSeparator" w:id="0">
    <w:p w14:paraId="0E27B00A" w14:textId="77777777" w:rsidR="00B70A21" w:rsidRDefault="00B70A21" w:rsidP="0050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265EE" w14:textId="77777777" w:rsidR="001E52D3" w:rsidRDefault="001E52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10666" w14:textId="642DB3AE" w:rsidR="001E52D3" w:rsidRDefault="00506DC3">
    <w:pPr>
      <w:pStyle w:val="Footer"/>
    </w:pPr>
    <w:hyperlink r:id="rId1" w:history="1">
      <w:r w:rsidR="001E52D3" w:rsidRPr="001E52D3">
        <w:rPr>
          <w:rStyle w:val="Hyperlink"/>
        </w:rPr>
        <w:t>Sad! Depressing! Music! By Hayden Drysdale</w:t>
      </w:r>
    </w:hyperlink>
    <w:r w:rsidR="001E52D3"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5CD32" w14:textId="77777777" w:rsidR="001E52D3" w:rsidRDefault="001E5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61E4C" w14:textId="77777777" w:rsidR="00B70A21" w:rsidRDefault="00B70A21" w:rsidP="00506C15">
      <w:pPr>
        <w:spacing w:after="0" w:line="240" w:lineRule="auto"/>
      </w:pPr>
      <w:r>
        <w:separator/>
      </w:r>
    </w:p>
  </w:footnote>
  <w:footnote w:type="continuationSeparator" w:id="0">
    <w:p w14:paraId="44EAFD9C" w14:textId="77777777" w:rsidR="00B70A21" w:rsidRDefault="00B70A21" w:rsidP="00506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1ED67" w14:textId="77777777" w:rsidR="001E52D3" w:rsidRDefault="001E52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A31A6" w14:textId="77777777" w:rsidR="001E52D3" w:rsidRDefault="001E52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050FC" w14:textId="77777777" w:rsidR="001E52D3" w:rsidRDefault="001E5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C582C"/>
    <w:multiLevelType w:val="hybridMultilevel"/>
    <w:tmpl w:val="9C02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2C"/>
    <w:rsid w:val="000013D7"/>
    <w:rsid w:val="00005341"/>
    <w:rsid w:val="00007157"/>
    <w:rsid w:val="00007581"/>
    <w:rsid w:val="0000789C"/>
    <w:rsid w:val="00010358"/>
    <w:rsid w:val="00011070"/>
    <w:rsid w:val="000111F1"/>
    <w:rsid w:val="000131E9"/>
    <w:rsid w:val="00013700"/>
    <w:rsid w:val="0001648A"/>
    <w:rsid w:val="000178BC"/>
    <w:rsid w:val="0002086C"/>
    <w:rsid w:val="00021BF5"/>
    <w:rsid w:val="00022216"/>
    <w:rsid w:val="000248E4"/>
    <w:rsid w:val="00025371"/>
    <w:rsid w:val="00025DD1"/>
    <w:rsid w:val="00026C60"/>
    <w:rsid w:val="0003037C"/>
    <w:rsid w:val="00030CBA"/>
    <w:rsid w:val="0003165A"/>
    <w:rsid w:val="00031DFB"/>
    <w:rsid w:val="000326AE"/>
    <w:rsid w:val="00034E5E"/>
    <w:rsid w:val="000352DE"/>
    <w:rsid w:val="000356BE"/>
    <w:rsid w:val="00035DEC"/>
    <w:rsid w:val="000372FA"/>
    <w:rsid w:val="00040DD9"/>
    <w:rsid w:val="00044295"/>
    <w:rsid w:val="0004722F"/>
    <w:rsid w:val="00050370"/>
    <w:rsid w:val="000518DC"/>
    <w:rsid w:val="000536CF"/>
    <w:rsid w:val="0005492B"/>
    <w:rsid w:val="00060D51"/>
    <w:rsid w:val="00066FDE"/>
    <w:rsid w:val="00066FEA"/>
    <w:rsid w:val="0006729F"/>
    <w:rsid w:val="00071096"/>
    <w:rsid w:val="0007129B"/>
    <w:rsid w:val="00071852"/>
    <w:rsid w:val="00072D1D"/>
    <w:rsid w:val="0007436C"/>
    <w:rsid w:val="00077802"/>
    <w:rsid w:val="00080F55"/>
    <w:rsid w:val="00082F7F"/>
    <w:rsid w:val="00083261"/>
    <w:rsid w:val="00083E82"/>
    <w:rsid w:val="0008526B"/>
    <w:rsid w:val="00085C92"/>
    <w:rsid w:val="00085DBF"/>
    <w:rsid w:val="000869C7"/>
    <w:rsid w:val="000925ED"/>
    <w:rsid w:val="00096804"/>
    <w:rsid w:val="000A080C"/>
    <w:rsid w:val="000A1AE1"/>
    <w:rsid w:val="000A2767"/>
    <w:rsid w:val="000A373A"/>
    <w:rsid w:val="000B02A3"/>
    <w:rsid w:val="000B0A45"/>
    <w:rsid w:val="000B199D"/>
    <w:rsid w:val="000B595C"/>
    <w:rsid w:val="000B7BF8"/>
    <w:rsid w:val="000C0D87"/>
    <w:rsid w:val="000C2634"/>
    <w:rsid w:val="000C3A5A"/>
    <w:rsid w:val="000C508D"/>
    <w:rsid w:val="000D0025"/>
    <w:rsid w:val="000D044A"/>
    <w:rsid w:val="000D0E3C"/>
    <w:rsid w:val="000D2874"/>
    <w:rsid w:val="000D490D"/>
    <w:rsid w:val="000D6F24"/>
    <w:rsid w:val="000E130A"/>
    <w:rsid w:val="000E1A53"/>
    <w:rsid w:val="000E1B98"/>
    <w:rsid w:val="000E398D"/>
    <w:rsid w:val="000E3E9B"/>
    <w:rsid w:val="000E5FC0"/>
    <w:rsid w:val="000E63B7"/>
    <w:rsid w:val="000F0AF2"/>
    <w:rsid w:val="000F12E5"/>
    <w:rsid w:val="000F4CF7"/>
    <w:rsid w:val="000F5425"/>
    <w:rsid w:val="000F5B11"/>
    <w:rsid w:val="000F6615"/>
    <w:rsid w:val="00100014"/>
    <w:rsid w:val="00100B23"/>
    <w:rsid w:val="00104E19"/>
    <w:rsid w:val="0010566D"/>
    <w:rsid w:val="001075A7"/>
    <w:rsid w:val="001077BD"/>
    <w:rsid w:val="0011311B"/>
    <w:rsid w:val="00115016"/>
    <w:rsid w:val="001160E2"/>
    <w:rsid w:val="001167D3"/>
    <w:rsid w:val="00116BC9"/>
    <w:rsid w:val="00116C0E"/>
    <w:rsid w:val="001178C2"/>
    <w:rsid w:val="00120B0B"/>
    <w:rsid w:val="001246A6"/>
    <w:rsid w:val="00124A0F"/>
    <w:rsid w:val="00125C8D"/>
    <w:rsid w:val="00127782"/>
    <w:rsid w:val="00130DA8"/>
    <w:rsid w:val="00131B2A"/>
    <w:rsid w:val="001335AD"/>
    <w:rsid w:val="00134604"/>
    <w:rsid w:val="001361DF"/>
    <w:rsid w:val="001401D7"/>
    <w:rsid w:val="00140943"/>
    <w:rsid w:val="00140AD6"/>
    <w:rsid w:val="001417A0"/>
    <w:rsid w:val="001432C7"/>
    <w:rsid w:val="00143DAE"/>
    <w:rsid w:val="00145291"/>
    <w:rsid w:val="00151CFB"/>
    <w:rsid w:val="00151E91"/>
    <w:rsid w:val="00151FFF"/>
    <w:rsid w:val="00153B44"/>
    <w:rsid w:val="00156EA4"/>
    <w:rsid w:val="001606BD"/>
    <w:rsid w:val="001608C3"/>
    <w:rsid w:val="00162BE7"/>
    <w:rsid w:val="0016360C"/>
    <w:rsid w:val="00163EB0"/>
    <w:rsid w:val="00163F0C"/>
    <w:rsid w:val="00164576"/>
    <w:rsid w:val="00170BE9"/>
    <w:rsid w:val="0017317A"/>
    <w:rsid w:val="00173A50"/>
    <w:rsid w:val="00180958"/>
    <w:rsid w:val="0018212A"/>
    <w:rsid w:val="00182716"/>
    <w:rsid w:val="001830B2"/>
    <w:rsid w:val="001845D1"/>
    <w:rsid w:val="001857D0"/>
    <w:rsid w:val="00187A07"/>
    <w:rsid w:val="00191979"/>
    <w:rsid w:val="0019473B"/>
    <w:rsid w:val="00194ED6"/>
    <w:rsid w:val="00197684"/>
    <w:rsid w:val="00197BEE"/>
    <w:rsid w:val="001A081B"/>
    <w:rsid w:val="001A30AC"/>
    <w:rsid w:val="001A45A1"/>
    <w:rsid w:val="001A6026"/>
    <w:rsid w:val="001B195A"/>
    <w:rsid w:val="001B44AC"/>
    <w:rsid w:val="001B5E9D"/>
    <w:rsid w:val="001B76C7"/>
    <w:rsid w:val="001B7723"/>
    <w:rsid w:val="001C3515"/>
    <w:rsid w:val="001C67FE"/>
    <w:rsid w:val="001C682D"/>
    <w:rsid w:val="001C69A5"/>
    <w:rsid w:val="001D1A8D"/>
    <w:rsid w:val="001D3FA0"/>
    <w:rsid w:val="001D5B6D"/>
    <w:rsid w:val="001D6BC2"/>
    <w:rsid w:val="001D7D54"/>
    <w:rsid w:val="001E0299"/>
    <w:rsid w:val="001E1B35"/>
    <w:rsid w:val="001E22D0"/>
    <w:rsid w:val="001E2E5D"/>
    <w:rsid w:val="001E500E"/>
    <w:rsid w:val="001E52D3"/>
    <w:rsid w:val="001F1CC1"/>
    <w:rsid w:val="0020504F"/>
    <w:rsid w:val="0021507F"/>
    <w:rsid w:val="00216798"/>
    <w:rsid w:val="00216E7C"/>
    <w:rsid w:val="00220F11"/>
    <w:rsid w:val="0022104B"/>
    <w:rsid w:val="002213A2"/>
    <w:rsid w:val="00222960"/>
    <w:rsid w:val="00231A39"/>
    <w:rsid w:val="0024080A"/>
    <w:rsid w:val="00246D27"/>
    <w:rsid w:val="00251C3D"/>
    <w:rsid w:val="00251ECA"/>
    <w:rsid w:val="00252D00"/>
    <w:rsid w:val="00253EA5"/>
    <w:rsid w:val="0025642A"/>
    <w:rsid w:val="00257BF0"/>
    <w:rsid w:val="0026083D"/>
    <w:rsid w:val="002616F5"/>
    <w:rsid w:val="00262FCB"/>
    <w:rsid w:val="0026532F"/>
    <w:rsid w:val="002712A4"/>
    <w:rsid w:val="002734DF"/>
    <w:rsid w:val="00273A3E"/>
    <w:rsid w:val="00275A03"/>
    <w:rsid w:val="00277535"/>
    <w:rsid w:val="002808D4"/>
    <w:rsid w:val="002821A9"/>
    <w:rsid w:val="002851DA"/>
    <w:rsid w:val="002869FC"/>
    <w:rsid w:val="00286D61"/>
    <w:rsid w:val="002940C7"/>
    <w:rsid w:val="002957A2"/>
    <w:rsid w:val="00295952"/>
    <w:rsid w:val="0029706F"/>
    <w:rsid w:val="002975B9"/>
    <w:rsid w:val="00297B98"/>
    <w:rsid w:val="00297F20"/>
    <w:rsid w:val="002A3F92"/>
    <w:rsid w:val="002A3FE5"/>
    <w:rsid w:val="002A4572"/>
    <w:rsid w:val="002A523D"/>
    <w:rsid w:val="002B20A6"/>
    <w:rsid w:val="002B37D6"/>
    <w:rsid w:val="002B3A2B"/>
    <w:rsid w:val="002B4EF6"/>
    <w:rsid w:val="002B5500"/>
    <w:rsid w:val="002B6666"/>
    <w:rsid w:val="002B6BEE"/>
    <w:rsid w:val="002B79D5"/>
    <w:rsid w:val="002C271D"/>
    <w:rsid w:val="002C2999"/>
    <w:rsid w:val="002C33FE"/>
    <w:rsid w:val="002C38FD"/>
    <w:rsid w:val="002C429A"/>
    <w:rsid w:val="002C4C3F"/>
    <w:rsid w:val="002C7D32"/>
    <w:rsid w:val="002D1F5C"/>
    <w:rsid w:val="002D217C"/>
    <w:rsid w:val="002D35D5"/>
    <w:rsid w:val="002D39BA"/>
    <w:rsid w:val="002D53DD"/>
    <w:rsid w:val="002D6E97"/>
    <w:rsid w:val="002E2E56"/>
    <w:rsid w:val="002F07D9"/>
    <w:rsid w:val="002F12B1"/>
    <w:rsid w:val="002F3663"/>
    <w:rsid w:val="002F401A"/>
    <w:rsid w:val="00300E44"/>
    <w:rsid w:val="00301602"/>
    <w:rsid w:val="00302F96"/>
    <w:rsid w:val="00303D76"/>
    <w:rsid w:val="00306C57"/>
    <w:rsid w:val="00307CE0"/>
    <w:rsid w:val="003105B0"/>
    <w:rsid w:val="00313273"/>
    <w:rsid w:val="00317037"/>
    <w:rsid w:val="00320068"/>
    <w:rsid w:val="00320868"/>
    <w:rsid w:val="0032243A"/>
    <w:rsid w:val="00325EFC"/>
    <w:rsid w:val="00331772"/>
    <w:rsid w:val="00331CA8"/>
    <w:rsid w:val="00332CD4"/>
    <w:rsid w:val="0033411D"/>
    <w:rsid w:val="00334B09"/>
    <w:rsid w:val="00336501"/>
    <w:rsid w:val="00336772"/>
    <w:rsid w:val="00340EA6"/>
    <w:rsid w:val="00341724"/>
    <w:rsid w:val="00342232"/>
    <w:rsid w:val="0034240D"/>
    <w:rsid w:val="0034261A"/>
    <w:rsid w:val="003427E2"/>
    <w:rsid w:val="0034431D"/>
    <w:rsid w:val="003454A4"/>
    <w:rsid w:val="00345600"/>
    <w:rsid w:val="00350E55"/>
    <w:rsid w:val="00351A16"/>
    <w:rsid w:val="00355496"/>
    <w:rsid w:val="0035623C"/>
    <w:rsid w:val="00361B9F"/>
    <w:rsid w:val="00362399"/>
    <w:rsid w:val="00362C33"/>
    <w:rsid w:val="0036493D"/>
    <w:rsid w:val="00367353"/>
    <w:rsid w:val="00371669"/>
    <w:rsid w:val="00372C13"/>
    <w:rsid w:val="0037363F"/>
    <w:rsid w:val="00374EBD"/>
    <w:rsid w:val="003754A4"/>
    <w:rsid w:val="00375BF0"/>
    <w:rsid w:val="00380EF0"/>
    <w:rsid w:val="00387031"/>
    <w:rsid w:val="00390600"/>
    <w:rsid w:val="00390ABE"/>
    <w:rsid w:val="00391B6E"/>
    <w:rsid w:val="00393F43"/>
    <w:rsid w:val="00396F89"/>
    <w:rsid w:val="003A3157"/>
    <w:rsid w:val="003A423E"/>
    <w:rsid w:val="003A51F8"/>
    <w:rsid w:val="003A5CE1"/>
    <w:rsid w:val="003B11E3"/>
    <w:rsid w:val="003B2602"/>
    <w:rsid w:val="003B4236"/>
    <w:rsid w:val="003B4B3F"/>
    <w:rsid w:val="003B5494"/>
    <w:rsid w:val="003B6442"/>
    <w:rsid w:val="003B7C1D"/>
    <w:rsid w:val="003B7EC1"/>
    <w:rsid w:val="003C333E"/>
    <w:rsid w:val="003C46A1"/>
    <w:rsid w:val="003C4E9B"/>
    <w:rsid w:val="003C64F6"/>
    <w:rsid w:val="003D0E15"/>
    <w:rsid w:val="003D2A21"/>
    <w:rsid w:val="003D2CF0"/>
    <w:rsid w:val="003D3CF3"/>
    <w:rsid w:val="003D5D16"/>
    <w:rsid w:val="003D5F19"/>
    <w:rsid w:val="003E0D48"/>
    <w:rsid w:val="003E1306"/>
    <w:rsid w:val="003E19AA"/>
    <w:rsid w:val="003E6F3D"/>
    <w:rsid w:val="003E793C"/>
    <w:rsid w:val="003F1ECB"/>
    <w:rsid w:val="003F356E"/>
    <w:rsid w:val="003F423C"/>
    <w:rsid w:val="003F4839"/>
    <w:rsid w:val="003F5A74"/>
    <w:rsid w:val="003F5BCE"/>
    <w:rsid w:val="003F7E77"/>
    <w:rsid w:val="00402232"/>
    <w:rsid w:val="00402FC3"/>
    <w:rsid w:val="00403C71"/>
    <w:rsid w:val="00404C5E"/>
    <w:rsid w:val="004064F3"/>
    <w:rsid w:val="004079FC"/>
    <w:rsid w:val="0041163C"/>
    <w:rsid w:val="0041185E"/>
    <w:rsid w:val="0041248F"/>
    <w:rsid w:val="00414BD1"/>
    <w:rsid w:val="0041742F"/>
    <w:rsid w:val="00422E5C"/>
    <w:rsid w:val="00423201"/>
    <w:rsid w:val="004239D6"/>
    <w:rsid w:val="00423A92"/>
    <w:rsid w:val="00423A97"/>
    <w:rsid w:val="00425C17"/>
    <w:rsid w:val="00426C03"/>
    <w:rsid w:val="00426C3C"/>
    <w:rsid w:val="0042737B"/>
    <w:rsid w:val="004334A6"/>
    <w:rsid w:val="004356A0"/>
    <w:rsid w:val="00435CED"/>
    <w:rsid w:val="004367E0"/>
    <w:rsid w:val="0043782F"/>
    <w:rsid w:val="0044076D"/>
    <w:rsid w:val="00441DF0"/>
    <w:rsid w:val="00444578"/>
    <w:rsid w:val="00444E2F"/>
    <w:rsid w:val="004450AC"/>
    <w:rsid w:val="00445BD4"/>
    <w:rsid w:val="00452375"/>
    <w:rsid w:val="0045374A"/>
    <w:rsid w:val="004547AA"/>
    <w:rsid w:val="00455445"/>
    <w:rsid w:val="00455DBC"/>
    <w:rsid w:val="00460554"/>
    <w:rsid w:val="00460ED4"/>
    <w:rsid w:val="00462140"/>
    <w:rsid w:val="00462DA2"/>
    <w:rsid w:val="00462E8A"/>
    <w:rsid w:val="00463DCA"/>
    <w:rsid w:val="00467557"/>
    <w:rsid w:val="00473628"/>
    <w:rsid w:val="00474176"/>
    <w:rsid w:val="00475F43"/>
    <w:rsid w:val="00480051"/>
    <w:rsid w:val="00480743"/>
    <w:rsid w:val="00484D71"/>
    <w:rsid w:val="00486D91"/>
    <w:rsid w:val="00486DF9"/>
    <w:rsid w:val="00487C8A"/>
    <w:rsid w:val="00487D22"/>
    <w:rsid w:val="0049064E"/>
    <w:rsid w:val="00490B5F"/>
    <w:rsid w:val="004937B9"/>
    <w:rsid w:val="0049503C"/>
    <w:rsid w:val="00497013"/>
    <w:rsid w:val="004A080F"/>
    <w:rsid w:val="004A0FF8"/>
    <w:rsid w:val="004A10CE"/>
    <w:rsid w:val="004A26F2"/>
    <w:rsid w:val="004A2B3E"/>
    <w:rsid w:val="004A3C8B"/>
    <w:rsid w:val="004A3D2D"/>
    <w:rsid w:val="004A40F5"/>
    <w:rsid w:val="004A526C"/>
    <w:rsid w:val="004A6E87"/>
    <w:rsid w:val="004A7BBE"/>
    <w:rsid w:val="004B189B"/>
    <w:rsid w:val="004B5073"/>
    <w:rsid w:val="004C013A"/>
    <w:rsid w:val="004C28E3"/>
    <w:rsid w:val="004C4D0F"/>
    <w:rsid w:val="004C5F98"/>
    <w:rsid w:val="004C6D6E"/>
    <w:rsid w:val="004D504F"/>
    <w:rsid w:val="004D6826"/>
    <w:rsid w:val="004E0D57"/>
    <w:rsid w:val="004E1D7C"/>
    <w:rsid w:val="004E28EF"/>
    <w:rsid w:val="004E5765"/>
    <w:rsid w:val="004E5C2A"/>
    <w:rsid w:val="004F294A"/>
    <w:rsid w:val="004F39C8"/>
    <w:rsid w:val="004F6187"/>
    <w:rsid w:val="00500188"/>
    <w:rsid w:val="00500800"/>
    <w:rsid w:val="005035EC"/>
    <w:rsid w:val="00506C15"/>
    <w:rsid w:val="00506DC3"/>
    <w:rsid w:val="00511C8D"/>
    <w:rsid w:val="005122D1"/>
    <w:rsid w:val="00513C32"/>
    <w:rsid w:val="005145C5"/>
    <w:rsid w:val="00515B62"/>
    <w:rsid w:val="00520811"/>
    <w:rsid w:val="0052522B"/>
    <w:rsid w:val="0052633F"/>
    <w:rsid w:val="0052681F"/>
    <w:rsid w:val="005304F1"/>
    <w:rsid w:val="0053221B"/>
    <w:rsid w:val="00532469"/>
    <w:rsid w:val="005325C2"/>
    <w:rsid w:val="00534386"/>
    <w:rsid w:val="00536876"/>
    <w:rsid w:val="00537C0D"/>
    <w:rsid w:val="00537F13"/>
    <w:rsid w:val="0054051C"/>
    <w:rsid w:val="00540E40"/>
    <w:rsid w:val="0054169B"/>
    <w:rsid w:val="00544E9A"/>
    <w:rsid w:val="0054509E"/>
    <w:rsid w:val="0054545E"/>
    <w:rsid w:val="00546185"/>
    <w:rsid w:val="005469F4"/>
    <w:rsid w:val="00546F7B"/>
    <w:rsid w:val="005473A4"/>
    <w:rsid w:val="00547727"/>
    <w:rsid w:val="0055129C"/>
    <w:rsid w:val="005547E3"/>
    <w:rsid w:val="005564D2"/>
    <w:rsid w:val="00556F21"/>
    <w:rsid w:val="0055724E"/>
    <w:rsid w:val="00557914"/>
    <w:rsid w:val="00563265"/>
    <w:rsid w:val="005671DA"/>
    <w:rsid w:val="00570889"/>
    <w:rsid w:val="005731C0"/>
    <w:rsid w:val="00573B6E"/>
    <w:rsid w:val="00575CB1"/>
    <w:rsid w:val="005778BB"/>
    <w:rsid w:val="00581388"/>
    <w:rsid w:val="00582524"/>
    <w:rsid w:val="00582F4B"/>
    <w:rsid w:val="005834D8"/>
    <w:rsid w:val="005840F4"/>
    <w:rsid w:val="005842AD"/>
    <w:rsid w:val="00584F60"/>
    <w:rsid w:val="00585D09"/>
    <w:rsid w:val="005873DC"/>
    <w:rsid w:val="00591463"/>
    <w:rsid w:val="00594C8F"/>
    <w:rsid w:val="00595497"/>
    <w:rsid w:val="005954AA"/>
    <w:rsid w:val="005963DD"/>
    <w:rsid w:val="00597960"/>
    <w:rsid w:val="005A12BA"/>
    <w:rsid w:val="005A3270"/>
    <w:rsid w:val="005A4C7B"/>
    <w:rsid w:val="005A4FF4"/>
    <w:rsid w:val="005A5617"/>
    <w:rsid w:val="005A7A40"/>
    <w:rsid w:val="005B12E5"/>
    <w:rsid w:val="005B637B"/>
    <w:rsid w:val="005B6483"/>
    <w:rsid w:val="005B7234"/>
    <w:rsid w:val="005B7A37"/>
    <w:rsid w:val="005C54C5"/>
    <w:rsid w:val="005C6B9E"/>
    <w:rsid w:val="005D1549"/>
    <w:rsid w:val="005D19BC"/>
    <w:rsid w:val="005D38DC"/>
    <w:rsid w:val="005D762B"/>
    <w:rsid w:val="005E34B8"/>
    <w:rsid w:val="005E47EF"/>
    <w:rsid w:val="005E5AAD"/>
    <w:rsid w:val="005E5BFF"/>
    <w:rsid w:val="005E6D3F"/>
    <w:rsid w:val="005F4855"/>
    <w:rsid w:val="005F55E6"/>
    <w:rsid w:val="005F7070"/>
    <w:rsid w:val="0060145D"/>
    <w:rsid w:val="00603E2D"/>
    <w:rsid w:val="00603F04"/>
    <w:rsid w:val="006066A0"/>
    <w:rsid w:val="00606DED"/>
    <w:rsid w:val="00622C3E"/>
    <w:rsid w:val="00623F57"/>
    <w:rsid w:val="00624ACE"/>
    <w:rsid w:val="00634EC0"/>
    <w:rsid w:val="00635EC3"/>
    <w:rsid w:val="006402EA"/>
    <w:rsid w:val="00643F81"/>
    <w:rsid w:val="00647551"/>
    <w:rsid w:val="00650BE1"/>
    <w:rsid w:val="00651217"/>
    <w:rsid w:val="0065129B"/>
    <w:rsid w:val="00652293"/>
    <w:rsid w:val="006549E9"/>
    <w:rsid w:val="0065536C"/>
    <w:rsid w:val="006569F3"/>
    <w:rsid w:val="006607E2"/>
    <w:rsid w:val="00661A64"/>
    <w:rsid w:val="0066360F"/>
    <w:rsid w:val="0066627B"/>
    <w:rsid w:val="00672937"/>
    <w:rsid w:val="00672B59"/>
    <w:rsid w:val="0067491B"/>
    <w:rsid w:val="00677D77"/>
    <w:rsid w:val="00682F6A"/>
    <w:rsid w:val="006831EC"/>
    <w:rsid w:val="00687924"/>
    <w:rsid w:val="006906C3"/>
    <w:rsid w:val="00693370"/>
    <w:rsid w:val="00697837"/>
    <w:rsid w:val="00697EA9"/>
    <w:rsid w:val="006A0209"/>
    <w:rsid w:val="006A2B66"/>
    <w:rsid w:val="006A41D7"/>
    <w:rsid w:val="006A6575"/>
    <w:rsid w:val="006B180A"/>
    <w:rsid w:val="006B3DFE"/>
    <w:rsid w:val="006B47C0"/>
    <w:rsid w:val="006B7336"/>
    <w:rsid w:val="006C2741"/>
    <w:rsid w:val="006C2D55"/>
    <w:rsid w:val="006C33CC"/>
    <w:rsid w:val="006C3C69"/>
    <w:rsid w:val="006C4FDB"/>
    <w:rsid w:val="006D05CC"/>
    <w:rsid w:val="006D0A35"/>
    <w:rsid w:val="006D3697"/>
    <w:rsid w:val="006E085F"/>
    <w:rsid w:val="006E3217"/>
    <w:rsid w:val="006E35D7"/>
    <w:rsid w:val="006E445D"/>
    <w:rsid w:val="006E534A"/>
    <w:rsid w:val="006E6B6B"/>
    <w:rsid w:val="006E7518"/>
    <w:rsid w:val="006F1A9D"/>
    <w:rsid w:val="006F2642"/>
    <w:rsid w:val="006F2A2F"/>
    <w:rsid w:val="006F377C"/>
    <w:rsid w:val="006F4176"/>
    <w:rsid w:val="006F4367"/>
    <w:rsid w:val="00703646"/>
    <w:rsid w:val="00707709"/>
    <w:rsid w:val="007105B9"/>
    <w:rsid w:val="0071089E"/>
    <w:rsid w:val="00712ADF"/>
    <w:rsid w:val="00712CA6"/>
    <w:rsid w:val="007136A3"/>
    <w:rsid w:val="007142AB"/>
    <w:rsid w:val="00714FE7"/>
    <w:rsid w:val="00716A20"/>
    <w:rsid w:val="00717682"/>
    <w:rsid w:val="007207BA"/>
    <w:rsid w:val="0072160E"/>
    <w:rsid w:val="00721F3A"/>
    <w:rsid w:val="007234D8"/>
    <w:rsid w:val="007256C9"/>
    <w:rsid w:val="00727D23"/>
    <w:rsid w:val="00730C36"/>
    <w:rsid w:val="00736BE0"/>
    <w:rsid w:val="00736DC9"/>
    <w:rsid w:val="00737419"/>
    <w:rsid w:val="00737EFB"/>
    <w:rsid w:val="0074229F"/>
    <w:rsid w:val="00745E2A"/>
    <w:rsid w:val="00745E89"/>
    <w:rsid w:val="007469D3"/>
    <w:rsid w:val="00751E16"/>
    <w:rsid w:val="00752833"/>
    <w:rsid w:val="007541FC"/>
    <w:rsid w:val="007551AA"/>
    <w:rsid w:val="007618CA"/>
    <w:rsid w:val="00761E6D"/>
    <w:rsid w:val="00763738"/>
    <w:rsid w:val="007646CC"/>
    <w:rsid w:val="007671FF"/>
    <w:rsid w:val="0077112C"/>
    <w:rsid w:val="00771B6F"/>
    <w:rsid w:val="00771C37"/>
    <w:rsid w:val="007728C1"/>
    <w:rsid w:val="00774F7A"/>
    <w:rsid w:val="00775793"/>
    <w:rsid w:val="00775F58"/>
    <w:rsid w:val="007774BA"/>
    <w:rsid w:val="00782411"/>
    <w:rsid w:val="00786B27"/>
    <w:rsid w:val="0078721E"/>
    <w:rsid w:val="00794658"/>
    <w:rsid w:val="00794E81"/>
    <w:rsid w:val="00797A99"/>
    <w:rsid w:val="007A1FB3"/>
    <w:rsid w:val="007A45BA"/>
    <w:rsid w:val="007A5047"/>
    <w:rsid w:val="007A686E"/>
    <w:rsid w:val="007A703F"/>
    <w:rsid w:val="007A71F5"/>
    <w:rsid w:val="007B01D2"/>
    <w:rsid w:val="007B3CCE"/>
    <w:rsid w:val="007B71F6"/>
    <w:rsid w:val="007B740A"/>
    <w:rsid w:val="007C5657"/>
    <w:rsid w:val="007D49C3"/>
    <w:rsid w:val="007D4FED"/>
    <w:rsid w:val="007D7740"/>
    <w:rsid w:val="007D78B0"/>
    <w:rsid w:val="007D7EDB"/>
    <w:rsid w:val="007E0F32"/>
    <w:rsid w:val="007E7EA5"/>
    <w:rsid w:val="007F3CB0"/>
    <w:rsid w:val="007F3D08"/>
    <w:rsid w:val="007F4BFF"/>
    <w:rsid w:val="007F6368"/>
    <w:rsid w:val="007F6B22"/>
    <w:rsid w:val="007F6C34"/>
    <w:rsid w:val="007F7FED"/>
    <w:rsid w:val="00801847"/>
    <w:rsid w:val="008026D6"/>
    <w:rsid w:val="00804605"/>
    <w:rsid w:val="00806425"/>
    <w:rsid w:val="00810E36"/>
    <w:rsid w:val="00812D34"/>
    <w:rsid w:val="008130DA"/>
    <w:rsid w:val="00821B4F"/>
    <w:rsid w:val="0082252F"/>
    <w:rsid w:val="00824836"/>
    <w:rsid w:val="00827814"/>
    <w:rsid w:val="008326A2"/>
    <w:rsid w:val="00832ACE"/>
    <w:rsid w:val="00832CFE"/>
    <w:rsid w:val="00832D9D"/>
    <w:rsid w:val="00836A1D"/>
    <w:rsid w:val="008379AD"/>
    <w:rsid w:val="00837AF9"/>
    <w:rsid w:val="00837D95"/>
    <w:rsid w:val="00837E07"/>
    <w:rsid w:val="008427F9"/>
    <w:rsid w:val="008447EE"/>
    <w:rsid w:val="0084682A"/>
    <w:rsid w:val="008478CC"/>
    <w:rsid w:val="008511FC"/>
    <w:rsid w:val="00851A6D"/>
    <w:rsid w:val="008540D8"/>
    <w:rsid w:val="0085488C"/>
    <w:rsid w:val="00854FEE"/>
    <w:rsid w:val="00856A6D"/>
    <w:rsid w:val="008623EC"/>
    <w:rsid w:val="008672F7"/>
    <w:rsid w:val="0087112A"/>
    <w:rsid w:val="00872FA5"/>
    <w:rsid w:val="00875DE8"/>
    <w:rsid w:val="00876BCF"/>
    <w:rsid w:val="00880C58"/>
    <w:rsid w:val="0088175D"/>
    <w:rsid w:val="008831E1"/>
    <w:rsid w:val="008847F2"/>
    <w:rsid w:val="00885B58"/>
    <w:rsid w:val="008866D0"/>
    <w:rsid w:val="00887103"/>
    <w:rsid w:val="00891119"/>
    <w:rsid w:val="00893325"/>
    <w:rsid w:val="00894A33"/>
    <w:rsid w:val="00894CE5"/>
    <w:rsid w:val="00895869"/>
    <w:rsid w:val="008963EA"/>
    <w:rsid w:val="00897067"/>
    <w:rsid w:val="008A0BD5"/>
    <w:rsid w:val="008A0D68"/>
    <w:rsid w:val="008A15F9"/>
    <w:rsid w:val="008A4E9C"/>
    <w:rsid w:val="008B02AE"/>
    <w:rsid w:val="008B18AB"/>
    <w:rsid w:val="008B3562"/>
    <w:rsid w:val="008B38E5"/>
    <w:rsid w:val="008D0E9E"/>
    <w:rsid w:val="008D1539"/>
    <w:rsid w:val="008D1E65"/>
    <w:rsid w:val="008D2A70"/>
    <w:rsid w:val="008D3D95"/>
    <w:rsid w:val="008D55E0"/>
    <w:rsid w:val="008D5943"/>
    <w:rsid w:val="008E1253"/>
    <w:rsid w:val="008E58CB"/>
    <w:rsid w:val="008E5DC9"/>
    <w:rsid w:val="008E5E93"/>
    <w:rsid w:val="008E7ADE"/>
    <w:rsid w:val="008F3A32"/>
    <w:rsid w:val="008F3EDB"/>
    <w:rsid w:val="008F5949"/>
    <w:rsid w:val="008F5AB9"/>
    <w:rsid w:val="008F5FCC"/>
    <w:rsid w:val="008F6A07"/>
    <w:rsid w:val="008F73D2"/>
    <w:rsid w:val="008F741D"/>
    <w:rsid w:val="00901FCD"/>
    <w:rsid w:val="00902B9F"/>
    <w:rsid w:val="00904398"/>
    <w:rsid w:val="00905817"/>
    <w:rsid w:val="009124E8"/>
    <w:rsid w:val="00913017"/>
    <w:rsid w:val="0091445C"/>
    <w:rsid w:val="009145F0"/>
    <w:rsid w:val="00914F58"/>
    <w:rsid w:val="00916F03"/>
    <w:rsid w:val="00917380"/>
    <w:rsid w:val="00917D71"/>
    <w:rsid w:val="00917F01"/>
    <w:rsid w:val="009206EB"/>
    <w:rsid w:val="00920769"/>
    <w:rsid w:val="00921614"/>
    <w:rsid w:val="009266AC"/>
    <w:rsid w:val="00926860"/>
    <w:rsid w:val="0092712B"/>
    <w:rsid w:val="00932A5A"/>
    <w:rsid w:val="00933552"/>
    <w:rsid w:val="00933BE8"/>
    <w:rsid w:val="0093419A"/>
    <w:rsid w:val="00934288"/>
    <w:rsid w:val="00937096"/>
    <w:rsid w:val="0093791F"/>
    <w:rsid w:val="00937E39"/>
    <w:rsid w:val="00941380"/>
    <w:rsid w:val="00943304"/>
    <w:rsid w:val="00943C1C"/>
    <w:rsid w:val="00944875"/>
    <w:rsid w:val="00944EB6"/>
    <w:rsid w:val="00947DB0"/>
    <w:rsid w:val="00955044"/>
    <w:rsid w:val="009556A9"/>
    <w:rsid w:val="00956A63"/>
    <w:rsid w:val="00961792"/>
    <w:rsid w:val="00964BDA"/>
    <w:rsid w:val="00965D8F"/>
    <w:rsid w:val="00970FED"/>
    <w:rsid w:val="00972A19"/>
    <w:rsid w:val="00972BD9"/>
    <w:rsid w:val="00973E49"/>
    <w:rsid w:val="00974830"/>
    <w:rsid w:val="00974F37"/>
    <w:rsid w:val="009771CD"/>
    <w:rsid w:val="009828E6"/>
    <w:rsid w:val="009952A6"/>
    <w:rsid w:val="0099675E"/>
    <w:rsid w:val="009970EF"/>
    <w:rsid w:val="00997C0C"/>
    <w:rsid w:val="009A2D90"/>
    <w:rsid w:val="009A355A"/>
    <w:rsid w:val="009A564A"/>
    <w:rsid w:val="009A7011"/>
    <w:rsid w:val="009A756C"/>
    <w:rsid w:val="009B03EF"/>
    <w:rsid w:val="009B258C"/>
    <w:rsid w:val="009B276F"/>
    <w:rsid w:val="009B3662"/>
    <w:rsid w:val="009B5A97"/>
    <w:rsid w:val="009B7A29"/>
    <w:rsid w:val="009C475B"/>
    <w:rsid w:val="009C53C6"/>
    <w:rsid w:val="009C789B"/>
    <w:rsid w:val="009C7A0A"/>
    <w:rsid w:val="009D019C"/>
    <w:rsid w:val="009D163D"/>
    <w:rsid w:val="009D2E43"/>
    <w:rsid w:val="009D38DD"/>
    <w:rsid w:val="009D3CAC"/>
    <w:rsid w:val="009D4128"/>
    <w:rsid w:val="009D437E"/>
    <w:rsid w:val="009D69BF"/>
    <w:rsid w:val="009D74DD"/>
    <w:rsid w:val="009D7DB7"/>
    <w:rsid w:val="009D7FDA"/>
    <w:rsid w:val="009E171D"/>
    <w:rsid w:val="009E18E0"/>
    <w:rsid w:val="009E616F"/>
    <w:rsid w:val="009E67BF"/>
    <w:rsid w:val="009E7CAE"/>
    <w:rsid w:val="009F184D"/>
    <w:rsid w:val="009F220F"/>
    <w:rsid w:val="009F342C"/>
    <w:rsid w:val="009F38A9"/>
    <w:rsid w:val="009F569E"/>
    <w:rsid w:val="009F5DC1"/>
    <w:rsid w:val="00A0090A"/>
    <w:rsid w:val="00A02860"/>
    <w:rsid w:val="00A02B77"/>
    <w:rsid w:val="00A054FA"/>
    <w:rsid w:val="00A057C7"/>
    <w:rsid w:val="00A06E52"/>
    <w:rsid w:val="00A07CBB"/>
    <w:rsid w:val="00A1053A"/>
    <w:rsid w:val="00A1461C"/>
    <w:rsid w:val="00A14734"/>
    <w:rsid w:val="00A15CE2"/>
    <w:rsid w:val="00A16F44"/>
    <w:rsid w:val="00A170A9"/>
    <w:rsid w:val="00A23919"/>
    <w:rsid w:val="00A24CA5"/>
    <w:rsid w:val="00A25019"/>
    <w:rsid w:val="00A2541D"/>
    <w:rsid w:val="00A2578E"/>
    <w:rsid w:val="00A271E7"/>
    <w:rsid w:val="00A2746C"/>
    <w:rsid w:val="00A31F50"/>
    <w:rsid w:val="00A334AE"/>
    <w:rsid w:val="00A3478D"/>
    <w:rsid w:val="00A34E41"/>
    <w:rsid w:val="00A356B1"/>
    <w:rsid w:val="00A36A42"/>
    <w:rsid w:val="00A40AD9"/>
    <w:rsid w:val="00A417E8"/>
    <w:rsid w:val="00A421E4"/>
    <w:rsid w:val="00A45EF9"/>
    <w:rsid w:val="00A54231"/>
    <w:rsid w:val="00A562B2"/>
    <w:rsid w:val="00A60263"/>
    <w:rsid w:val="00A61BC5"/>
    <w:rsid w:val="00A6484B"/>
    <w:rsid w:val="00A654C1"/>
    <w:rsid w:val="00A67975"/>
    <w:rsid w:val="00A67B61"/>
    <w:rsid w:val="00A719EA"/>
    <w:rsid w:val="00A73C8B"/>
    <w:rsid w:val="00A7497C"/>
    <w:rsid w:val="00A74BD0"/>
    <w:rsid w:val="00A75D22"/>
    <w:rsid w:val="00A75F55"/>
    <w:rsid w:val="00A8119F"/>
    <w:rsid w:val="00A814A1"/>
    <w:rsid w:val="00A847C1"/>
    <w:rsid w:val="00A86104"/>
    <w:rsid w:val="00A869B1"/>
    <w:rsid w:val="00A86C62"/>
    <w:rsid w:val="00A9380E"/>
    <w:rsid w:val="00A958B9"/>
    <w:rsid w:val="00A9689E"/>
    <w:rsid w:val="00A96E4B"/>
    <w:rsid w:val="00A97D4B"/>
    <w:rsid w:val="00AA35FE"/>
    <w:rsid w:val="00AA5749"/>
    <w:rsid w:val="00AA70BD"/>
    <w:rsid w:val="00AA750E"/>
    <w:rsid w:val="00AB1287"/>
    <w:rsid w:val="00AB3EDF"/>
    <w:rsid w:val="00AB684C"/>
    <w:rsid w:val="00AC057C"/>
    <w:rsid w:val="00AC07E8"/>
    <w:rsid w:val="00AC319A"/>
    <w:rsid w:val="00AC5BB7"/>
    <w:rsid w:val="00AC7F0F"/>
    <w:rsid w:val="00AD040E"/>
    <w:rsid w:val="00AD0A4A"/>
    <w:rsid w:val="00AD126B"/>
    <w:rsid w:val="00AD1EA8"/>
    <w:rsid w:val="00AD289E"/>
    <w:rsid w:val="00AD2FA9"/>
    <w:rsid w:val="00AD46A6"/>
    <w:rsid w:val="00AE063F"/>
    <w:rsid w:val="00AE0907"/>
    <w:rsid w:val="00AE289B"/>
    <w:rsid w:val="00AE3939"/>
    <w:rsid w:val="00AE6634"/>
    <w:rsid w:val="00AE6AAC"/>
    <w:rsid w:val="00AE7DE2"/>
    <w:rsid w:val="00AE7E5A"/>
    <w:rsid w:val="00AF163C"/>
    <w:rsid w:val="00AF1A6D"/>
    <w:rsid w:val="00AF558C"/>
    <w:rsid w:val="00AF70AB"/>
    <w:rsid w:val="00AF70F3"/>
    <w:rsid w:val="00AF7C6A"/>
    <w:rsid w:val="00B017C0"/>
    <w:rsid w:val="00B02EBC"/>
    <w:rsid w:val="00B04833"/>
    <w:rsid w:val="00B04918"/>
    <w:rsid w:val="00B065F1"/>
    <w:rsid w:val="00B07508"/>
    <w:rsid w:val="00B122EA"/>
    <w:rsid w:val="00B14E42"/>
    <w:rsid w:val="00B1619A"/>
    <w:rsid w:val="00B17A8E"/>
    <w:rsid w:val="00B20EDA"/>
    <w:rsid w:val="00B2289B"/>
    <w:rsid w:val="00B242A3"/>
    <w:rsid w:val="00B26681"/>
    <w:rsid w:val="00B2716E"/>
    <w:rsid w:val="00B272EF"/>
    <w:rsid w:val="00B316D7"/>
    <w:rsid w:val="00B329DE"/>
    <w:rsid w:val="00B33A1A"/>
    <w:rsid w:val="00B36524"/>
    <w:rsid w:val="00B37BFC"/>
    <w:rsid w:val="00B4121C"/>
    <w:rsid w:val="00B42130"/>
    <w:rsid w:val="00B446A6"/>
    <w:rsid w:val="00B45DED"/>
    <w:rsid w:val="00B51871"/>
    <w:rsid w:val="00B522AD"/>
    <w:rsid w:val="00B54140"/>
    <w:rsid w:val="00B55B7D"/>
    <w:rsid w:val="00B578D0"/>
    <w:rsid w:val="00B60B64"/>
    <w:rsid w:val="00B62ADB"/>
    <w:rsid w:val="00B664D0"/>
    <w:rsid w:val="00B66F49"/>
    <w:rsid w:val="00B670D3"/>
    <w:rsid w:val="00B6746D"/>
    <w:rsid w:val="00B70564"/>
    <w:rsid w:val="00B70A21"/>
    <w:rsid w:val="00B7474C"/>
    <w:rsid w:val="00B76B87"/>
    <w:rsid w:val="00B804D0"/>
    <w:rsid w:val="00B81F11"/>
    <w:rsid w:val="00B827A9"/>
    <w:rsid w:val="00B83518"/>
    <w:rsid w:val="00B873A7"/>
    <w:rsid w:val="00BA0D83"/>
    <w:rsid w:val="00BA2018"/>
    <w:rsid w:val="00BA649E"/>
    <w:rsid w:val="00BA745C"/>
    <w:rsid w:val="00BB114E"/>
    <w:rsid w:val="00BB1A46"/>
    <w:rsid w:val="00BB1FD3"/>
    <w:rsid w:val="00BB21A8"/>
    <w:rsid w:val="00BB2439"/>
    <w:rsid w:val="00BB35A4"/>
    <w:rsid w:val="00BB4009"/>
    <w:rsid w:val="00BB449F"/>
    <w:rsid w:val="00BB713D"/>
    <w:rsid w:val="00BB7D3A"/>
    <w:rsid w:val="00BB7FBC"/>
    <w:rsid w:val="00BC240B"/>
    <w:rsid w:val="00BC2443"/>
    <w:rsid w:val="00BC3886"/>
    <w:rsid w:val="00BC42A2"/>
    <w:rsid w:val="00BC49A0"/>
    <w:rsid w:val="00BC5693"/>
    <w:rsid w:val="00BD41ED"/>
    <w:rsid w:val="00BD44BB"/>
    <w:rsid w:val="00BD48B6"/>
    <w:rsid w:val="00BE269D"/>
    <w:rsid w:val="00BE297E"/>
    <w:rsid w:val="00BE316E"/>
    <w:rsid w:val="00BE5ABF"/>
    <w:rsid w:val="00BE75A4"/>
    <w:rsid w:val="00BE78DA"/>
    <w:rsid w:val="00BF128C"/>
    <w:rsid w:val="00BF2332"/>
    <w:rsid w:val="00BF265A"/>
    <w:rsid w:val="00BF3B77"/>
    <w:rsid w:val="00C02309"/>
    <w:rsid w:val="00C070ED"/>
    <w:rsid w:val="00C12BE7"/>
    <w:rsid w:val="00C1310C"/>
    <w:rsid w:val="00C142CF"/>
    <w:rsid w:val="00C15CB2"/>
    <w:rsid w:val="00C2049F"/>
    <w:rsid w:val="00C2069B"/>
    <w:rsid w:val="00C20E67"/>
    <w:rsid w:val="00C21C16"/>
    <w:rsid w:val="00C23A22"/>
    <w:rsid w:val="00C23DAE"/>
    <w:rsid w:val="00C24CD2"/>
    <w:rsid w:val="00C25A33"/>
    <w:rsid w:val="00C27FCB"/>
    <w:rsid w:val="00C32BA4"/>
    <w:rsid w:val="00C34393"/>
    <w:rsid w:val="00C35E80"/>
    <w:rsid w:val="00C36075"/>
    <w:rsid w:val="00C36632"/>
    <w:rsid w:val="00C402C1"/>
    <w:rsid w:val="00C420A8"/>
    <w:rsid w:val="00C423A6"/>
    <w:rsid w:val="00C42A7E"/>
    <w:rsid w:val="00C42FBD"/>
    <w:rsid w:val="00C432D3"/>
    <w:rsid w:val="00C441A5"/>
    <w:rsid w:val="00C47808"/>
    <w:rsid w:val="00C50DC6"/>
    <w:rsid w:val="00C515A4"/>
    <w:rsid w:val="00C51F22"/>
    <w:rsid w:val="00C52617"/>
    <w:rsid w:val="00C54EAB"/>
    <w:rsid w:val="00C566BF"/>
    <w:rsid w:val="00C577CD"/>
    <w:rsid w:val="00C60D5A"/>
    <w:rsid w:val="00C61AB9"/>
    <w:rsid w:val="00C62D9E"/>
    <w:rsid w:val="00C65F26"/>
    <w:rsid w:val="00C660E7"/>
    <w:rsid w:val="00C66DF0"/>
    <w:rsid w:val="00C6713E"/>
    <w:rsid w:val="00C70BB3"/>
    <w:rsid w:val="00C77346"/>
    <w:rsid w:val="00C800E8"/>
    <w:rsid w:val="00C81650"/>
    <w:rsid w:val="00C8171D"/>
    <w:rsid w:val="00C81847"/>
    <w:rsid w:val="00C852E2"/>
    <w:rsid w:val="00C87656"/>
    <w:rsid w:val="00C8771B"/>
    <w:rsid w:val="00C92056"/>
    <w:rsid w:val="00CA0ABA"/>
    <w:rsid w:val="00CA1160"/>
    <w:rsid w:val="00CA1332"/>
    <w:rsid w:val="00CA52D9"/>
    <w:rsid w:val="00CA6FA8"/>
    <w:rsid w:val="00CA7556"/>
    <w:rsid w:val="00CB0A27"/>
    <w:rsid w:val="00CB35FA"/>
    <w:rsid w:val="00CB4818"/>
    <w:rsid w:val="00CB4B5E"/>
    <w:rsid w:val="00CC1251"/>
    <w:rsid w:val="00CC12BF"/>
    <w:rsid w:val="00CC3ABD"/>
    <w:rsid w:val="00CC4DE7"/>
    <w:rsid w:val="00CC7118"/>
    <w:rsid w:val="00CD032D"/>
    <w:rsid w:val="00CD0795"/>
    <w:rsid w:val="00CD2238"/>
    <w:rsid w:val="00CD541E"/>
    <w:rsid w:val="00CE2BCF"/>
    <w:rsid w:val="00CE3C18"/>
    <w:rsid w:val="00CE5357"/>
    <w:rsid w:val="00CE5424"/>
    <w:rsid w:val="00CE603B"/>
    <w:rsid w:val="00CE62B1"/>
    <w:rsid w:val="00CE6B20"/>
    <w:rsid w:val="00CF05CD"/>
    <w:rsid w:val="00CF157A"/>
    <w:rsid w:val="00CF2396"/>
    <w:rsid w:val="00CF2B1E"/>
    <w:rsid w:val="00CF46DF"/>
    <w:rsid w:val="00D00C9D"/>
    <w:rsid w:val="00D0241E"/>
    <w:rsid w:val="00D02BDD"/>
    <w:rsid w:val="00D02EF7"/>
    <w:rsid w:val="00D045D1"/>
    <w:rsid w:val="00D05EA0"/>
    <w:rsid w:val="00D06777"/>
    <w:rsid w:val="00D1132D"/>
    <w:rsid w:val="00D11BFC"/>
    <w:rsid w:val="00D13F17"/>
    <w:rsid w:val="00D144C4"/>
    <w:rsid w:val="00D152B8"/>
    <w:rsid w:val="00D15EB7"/>
    <w:rsid w:val="00D16AE3"/>
    <w:rsid w:val="00D17B1D"/>
    <w:rsid w:val="00D203CA"/>
    <w:rsid w:val="00D207C6"/>
    <w:rsid w:val="00D2185F"/>
    <w:rsid w:val="00D23865"/>
    <w:rsid w:val="00D26970"/>
    <w:rsid w:val="00D270FF"/>
    <w:rsid w:val="00D271B4"/>
    <w:rsid w:val="00D27770"/>
    <w:rsid w:val="00D27F57"/>
    <w:rsid w:val="00D32CC4"/>
    <w:rsid w:val="00D33112"/>
    <w:rsid w:val="00D34676"/>
    <w:rsid w:val="00D36679"/>
    <w:rsid w:val="00D41FD6"/>
    <w:rsid w:val="00D42502"/>
    <w:rsid w:val="00D4295D"/>
    <w:rsid w:val="00D43549"/>
    <w:rsid w:val="00D444F6"/>
    <w:rsid w:val="00D53766"/>
    <w:rsid w:val="00D5612F"/>
    <w:rsid w:val="00D60D13"/>
    <w:rsid w:val="00D64836"/>
    <w:rsid w:val="00D65131"/>
    <w:rsid w:val="00D6520D"/>
    <w:rsid w:val="00D67FA4"/>
    <w:rsid w:val="00D724B3"/>
    <w:rsid w:val="00D73B90"/>
    <w:rsid w:val="00D73E0E"/>
    <w:rsid w:val="00D75C72"/>
    <w:rsid w:val="00D76990"/>
    <w:rsid w:val="00D800FD"/>
    <w:rsid w:val="00D80707"/>
    <w:rsid w:val="00D80D4B"/>
    <w:rsid w:val="00D812B9"/>
    <w:rsid w:val="00D83133"/>
    <w:rsid w:val="00D8354A"/>
    <w:rsid w:val="00D838B0"/>
    <w:rsid w:val="00D8454D"/>
    <w:rsid w:val="00D86AF6"/>
    <w:rsid w:val="00D94E1F"/>
    <w:rsid w:val="00D95E02"/>
    <w:rsid w:val="00D96512"/>
    <w:rsid w:val="00DA0919"/>
    <w:rsid w:val="00DA14FA"/>
    <w:rsid w:val="00DA45EA"/>
    <w:rsid w:val="00DA79F4"/>
    <w:rsid w:val="00DB0F03"/>
    <w:rsid w:val="00DB14AE"/>
    <w:rsid w:val="00DB4B52"/>
    <w:rsid w:val="00DC0381"/>
    <w:rsid w:val="00DC0AF1"/>
    <w:rsid w:val="00DC5B84"/>
    <w:rsid w:val="00DC76B8"/>
    <w:rsid w:val="00DD0958"/>
    <w:rsid w:val="00DD1926"/>
    <w:rsid w:val="00DD7083"/>
    <w:rsid w:val="00DD7F49"/>
    <w:rsid w:val="00DE0D6E"/>
    <w:rsid w:val="00DE24F7"/>
    <w:rsid w:val="00DE2F7A"/>
    <w:rsid w:val="00DE440B"/>
    <w:rsid w:val="00DE4B4F"/>
    <w:rsid w:val="00DE53BE"/>
    <w:rsid w:val="00DE630D"/>
    <w:rsid w:val="00DF4DA1"/>
    <w:rsid w:val="00E05E62"/>
    <w:rsid w:val="00E10041"/>
    <w:rsid w:val="00E12238"/>
    <w:rsid w:val="00E22B99"/>
    <w:rsid w:val="00E242FA"/>
    <w:rsid w:val="00E246CB"/>
    <w:rsid w:val="00E24CE9"/>
    <w:rsid w:val="00E25435"/>
    <w:rsid w:val="00E25822"/>
    <w:rsid w:val="00E30A54"/>
    <w:rsid w:val="00E30FA9"/>
    <w:rsid w:val="00E33213"/>
    <w:rsid w:val="00E33217"/>
    <w:rsid w:val="00E3368E"/>
    <w:rsid w:val="00E33F48"/>
    <w:rsid w:val="00E41DD5"/>
    <w:rsid w:val="00E43CA8"/>
    <w:rsid w:val="00E4742B"/>
    <w:rsid w:val="00E51B0F"/>
    <w:rsid w:val="00E53EE2"/>
    <w:rsid w:val="00E54156"/>
    <w:rsid w:val="00E545EF"/>
    <w:rsid w:val="00E55F47"/>
    <w:rsid w:val="00E55F91"/>
    <w:rsid w:val="00E56701"/>
    <w:rsid w:val="00E60715"/>
    <w:rsid w:val="00E60951"/>
    <w:rsid w:val="00E6246D"/>
    <w:rsid w:val="00E63EA3"/>
    <w:rsid w:val="00E64E45"/>
    <w:rsid w:val="00E65496"/>
    <w:rsid w:val="00E66286"/>
    <w:rsid w:val="00E707A8"/>
    <w:rsid w:val="00E744FA"/>
    <w:rsid w:val="00E74C44"/>
    <w:rsid w:val="00E766E1"/>
    <w:rsid w:val="00E774D6"/>
    <w:rsid w:val="00E77509"/>
    <w:rsid w:val="00E81DA6"/>
    <w:rsid w:val="00E83344"/>
    <w:rsid w:val="00E84C64"/>
    <w:rsid w:val="00E85E4D"/>
    <w:rsid w:val="00E860A7"/>
    <w:rsid w:val="00E86864"/>
    <w:rsid w:val="00E87B4D"/>
    <w:rsid w:val="00E87D46"/>
    <w:rsid w:val="00E9051F"/>
    <w:rsid w:val="00E90F7C"/>
    <w:rsid w:val="00E91EA0"/>
    <w:rsid w:val="00E9215E"/>
    <w:rsid w:val="00E9222F"/>
    <w:rsid w:val="00EA0323"/>
    <w:rsid w:val="00EA05C7"/>
    <w:rsid w:val="00EA0889"/>
    <w:rsid w:val="00EA0DCB"/>
    <w:rsid w:val="00EA4918"/>
    <w:rsid w:val="00EA4BFD"/>
    <w:rsid w:val="00EA5407"/>
    <w:rsid w:val="00EB0A5F"/>
    <w:rsid w:val="00EB11AC"/>
    <w:rsid w:val="00EB532F"/>
    <w:rsid w:val="00EB570D"/>
    <w:rsid w:val="00EB67E5"/>
    <w:rsid w:val="00EB6AB2"/>
    <w:rsid w:val="00EB6C58"/>
    <w:rsid w:val="00EC0A0A"/>
    <w:rsid w:val="00EC0D01"/>
    <w:rsid w:val="00EC1276"/>
    <w:rsid w:val="00EC174B"/>
    <w:rsid w:val="00EC666D"/>
    <w:rsid w:val="00EC6BCC"/>
    <w:rsid w:val="00EC7DED"/>
    <w:rsid w:val="00ED1447"/>
    <w:rsid w:val="00ED4125"/>
    <w:rsid w:val="00ED5DA5"/>
    <w:rsid w:val="00ED6F07"/>
    <w:rsid w:val="00EE0E12"/>
    <w:rsid w:val="00EE325B"/>
    <w:rsid w:val="00EE40E1"/>
    <w:rsid w:val="00EE52DD"/>
    <w:rsid w:val="00EE6037"/>
    <w:rsid w:val="00EE782C"/>
    <w:rsid w:val="00EF1827"/>
    <w:rsid w:val="00EF301E"/>
    <w:rsid w:val="00EF3F44"/>
    <w:rsid w:val="00EF492C"/>
    <w:rsid w:val="00EF559E"/>
    <w:rsid w:val="00EF59CC"/>
    <w:rsid w:val="00EF6108"/>
    <w:rsid w:val="00EF66DF"/>
    <w:rsid w:val="00EF6A30"/>
    <w:rsid w:val="00F00820"/>
    <w:rsid w:val="00F01381"/>
    <w:rsid w:val="00F014DB"/>
    <w:rsid w:val="00F0155C"/>
    <w:rsid w:val="00F016F2"/>
    <w:rsid w:val="00F02016"/>
    <w:rsid w:val="00F03576"/>
    <w:rsid w:val="00F054BD"/>
    <w:rsid w:val="00F21F8E"/>
    <w:rsid w:val="00F23602"/>
    <w:rsid w:val="00F23D6A"/>
    <w:rsid w:val="00F24129"/>
    <w:rsid w:val="00F244E3"/>
    <w:rsid w:val="00F26649"/>
    <w:rsid w:val="00F26850"/>
    <w:rsid w:val="00F31183"/>
    <w:rsid w:val="00F31F52"/>
    <w:rsid w:val="00F33E8B"/>
    <w:rsid w:val="00F348B1"/>
    <w:rsid w:val="00F3567D"/>
    <w:rsid w:val="00F35998"/>
    <w:rsid w:val="00F36F13"/>
    <w:rsid w:val="00F40224"/>
    <w:rsid w:val="00F4117F"/>
    <w:rsid w:val="00F42D5E"/>
    <w:rsid w:val="00F42E98"/>
    <w:rsid w:val="00F43C5A"/>
    <w:rsid w:val="00F44425"/>
    <w:rsid w:val="00F45355"/>
    <w:rsid w:val="00F45E78"/>
    <w:rsid w:val="00F46402"/>
    <w:rsid w:val="00F47246"/>
    <w:rsid w:val="00F50C1E"/>
    <w:rsid w:val="00F532B9"/>
    <w:rsid w:val="00F549F6"/>
    <w:rsid w:val="00F56E06"/>
    <w:rsid w:val="00F63571"/>
    <w:rsid w:val="00F64CCE"/>
    <w:rsid w:val="00F67830"/>
    <w:rsid w:val="00F67DB4"/>
    <w:rsid w:val="00F70AEC"/>
    <w:rsid w:val="00F731F9"/>
    <w:rsid w:val="00F735F3"/>
    <w:rsid w:val="00F741BE"/>
    <w:rsid w:val="00F74FE5"/>
    <w:rsid w:val="00F76389"/>
    <w:rsid w:val="00F8080A"/>
    <w:rsid w:val="00F82FCB"/>
    <w:rsid w:val="00F834C5"/>
    <w:rsid w:val="00F835A4"/>
    <w:rsid w:val="00F84A41"/>
    <w:rsid w:val="00F85F22"/>
    <w:rsid w:val="00F8673E"/>
    <w:rsid w:val="00F86CAE"/>
    <w:rsid w:val="00F87047"/>
    <w:rsid w:val="00F90D4B"/>
    <w:rsid w:val="00F91442"/>
    <w:rsid w:val="00F942AA"/>
    <w:rsid w:val="00F9503E"/>
    <w:rsid w:val="00F961A2"/>
    <w:rsid w:val="00F96775"/>
    <w:rsid w:val="00FA5E98"/>
    <w:rsid w:val="00FB2DC6"/>
    <w:rsid w:val="00FB5071"/>
    <w:rsid w:val="00FB6970"/>
    <w:rsid w:val="00FB6AC7"/>
    <w:rsid w:val="00FB7C7E"/>
    <w:rsid w:val="00FC21C3"/>
    <w:rsid w:val="00FC4BF4"/>
    <w:rsid w:val="00FC4E04"/>
    <w:rsid w:val="00FD00E0"/>
    <w:rsid w:val="00FD0961"/>
    <w:rsid w:val="00FD205E"/>
    <w:rsid w:val="00FD2E42"/>
    <w:rsid w:val="00FD59B8"/>
    <w:rsid w:val="00FD644B"/>
    <w:rsid w:val="00FD6A1B"/>
    <w:rsid w:val="00FD7068"/>
    <w:rsid w:val="00FE3828"/>
    <w:rsid w:val="00FE5719"/>
    <w:rsid w:val="00FE5C78"/>
    <w:rsid w:val="00FE629C"/>
    <w:rsid w:val="00FE6D69"/>
    <w:rsid w:val="00FE7E88"/>
    <w:rsid w:val="00FF10E5"/>
    <w:rsid w:val="00FF1652"/>
    <w:rsid w:val="00FF172D"/>
    <w:rsid w:val="00FF4A7D"/>
    <w:rsid w:val="00FF4A8D"/>
    <w:rsid w:val="00FF5E01"/>
    <w:rsid w:val="00FF6885"/>
    <w:rsid w:val="00FF6FC0"/>
    <w:rsid w:val="2A7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CDCDD6C"/>
  <w15:docId w15:val="{36A799DB-B7E3-4683-9154-B1168994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42C"/>
    <w:pPr>
      <w:spacing w:after="200"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C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15"/>
  </w:style>
  <w:style w:type="paragraph" w:styleId="Footer">
    <w:name w:val="footer"/>
    <w:basedOn w:val="Normal"/>
    <w:link w:val="FooterChar"/>
    <w:uiPriority w:val="99"/>
    <w:unhideWhenUsed/>
    <w:rsid w:val="00506C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15"/>
  </w:style>
  <w:style w:type="paragraph" w:styleId="BalloonText">
    <w:name w:val="Balloon Text"/>
    <w:basedOn w:val="Normal"/>
    <w:link w:val="BalloonTextChar"/>
    <w:uiPriority w:val="99"/>
    <w:semiHidden/>
    <w:unhideWhenUsed/>
    <w:rsid w:val="00506C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1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99"/>
    <w:rsid w:val="00BF128C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level-1">
    <w:name w:val="question level-1"/>
    <w:basedOn w:val="Normal"/>
    <w:rsid w:val="00BF128C"/>
    <w:pPr>
      <w:tabs>
        <w:tab w:val="left" w:pos="340"/>
      </w:tabs>
      <w:suppressAutoHyphens/>
      <w:spacing w:before="170" w:after="0" w:line="240" w:lineRule="auto"/>
      <w:ind w:left="340" w:right="1134" w:hanging="340"/>
    </w:pPr>
    <w:rPr>
      <w:rFonts w:ascii="Trebuchet MS" w:eastAsia="Times New Roman" w:hAnsi="Trebuchet M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12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34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GB"/>
    </w:rPr>
  </w:style>
  <w:style w:type="paragraph" w:customStyle="1" w:styleId="NormalBold">
    <w:name w:val="Normal Bold"/>
    <w:basedOn w:val="Normal"/>
    <w:rsid w:val="009F342C"/>
    <w:rPr>
      <w:rFonts w:eastAsia="Times New Roman" w:cs="Arial"/>
      <w:b/>
      <w:bCs/>
    </w:rPr>
  </w:style>
  <w:style w:type="paragraph" w:styleId="NoSpacing">
    <w:name w:val="No Spacing"/>
    <w:uiPriority w:val="1"/>
    <w:qFormat/>
    <w:rsid w:val="009F342C"/>
    <w:pPr>
      <w:spacing w:after="0" w:line="240" w:lineRule="auto"/>
    </w:pPr>
    <w:rPr>
      <w:rFonts w:eastAsiaTheme="minorEastAsia"/>
      <w:lang w:eastAsia="en-GB"/>
    </w:rPr>
  </w:style>
  <w:style w:type="paragraph" w:styleId="ListParagraph">
    <w:name w:val="List Paragraph"/>
    <w:basedOn w:val="Normal"/>
    <w:uiPriority w:val="34"/>
    <w:qFormat/>
    <w:rsid w:val="009F342C"/>
    <w:pPr>
      <w:ind w:left="720"/>
      <w:contextualSpacing/>
    </w:pPr>
  </w:style>
  <w:style w:type="table" w:styleId="MediumShading2-Accent4">
    <w:name w:val="Medium Shading 2 Accent 4"/>
    <w:basedOn w:val="TableNormal"/>
    <w:uiPriority w:val="64"/>
    <w:rsid w:val="009F342C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F342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4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table" w:styleId="LightGrid-Accent5">
    <w:name w:val="Light Grid Accent 5"/>
    <w:basedOn w:val="TableNormal"/>
    <w:uiPriority w:val="62"/>
    <w:rsid w:val="009F342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ayden-droid.github.io/sadmusic/sa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mma.Close\Documents\Admin%20Supporting%20Paperwork\NAC%20Resourc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47AB72E266749A025E403F486E94F" ma:contentTypeVersion="3" ma:contentTypeDescription="Create a new document." ma:contentTypeScope="" ma:versionID="b8ff0876a12122579bc508510b6300eb">
  <xsd:schema xmlns:xsd="http://www.w3.org/2001/XMLSchema" xmlns:xs="http://www.w3.org/2001/XMLSchema" xmlns:p="http://schemas.microsoft.com/office/2006/metadata/properties" xmlns:ns2="5af41171-03f2-421f-8ca7-532db2e3b03d" targetNamespace="http://schemas.microsoft.com/office/2006/metadata/properties" ma:root="true" ma:fieldsID="adfa576383b9d1babaf7b66b8066c036" ns2:_="">
    <xsd:import namespace="5af41171-03f2-421f-8ca7-532db2e3b0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41171-03f2-421f-8ca7-532db2e3b0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f41171-03f2-421f-8ca7-532db2e3b03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D0E39-6C77-4776-BCAB-193A05BBC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41171-03f2-421f-8ca7-532db2e3b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B187B-E920-4313-A09B-994585BE38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69BA7-A192-4BCD-819C-B381DF117EEC}">
  <ds:schemaRefs>
    <ds:schemaRef ds:uri="http://purl.org/dc/terms/"/>
    <ds:schemaRef ds:uri="http://schemas.openxmlformats.org/package/2006/metadata/core-properties"/>
    <ds:schemaRef ds:uri="http://purl.org/dc/dcmitype/"/>
    <ds:schemaRef ds:uri="5af41171-03f2-421f-8ca7-532db2e3b03d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58ACA86-6961-4B14-9F56-90669C3A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 Resources.dotx</Template>
  <TotalTime>43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Gemma Close;Fay.Laidler@nac-group.co.uk</dc:creator>
  <cp:lastModifiedBy>Hayden Drysdale</cp:lastModifiedBy>
  <cp:revision>3</cp:revision>
  <dcterms:created xsi:type="dcterms:W3CDTF">2020-12-09T14:24:00Z</dcterms:created>
  <dcterms:modified xsi:type="dcterms:W3CDTF">2020-12-10T14:34:00Z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0x010100B0047AB72E266749A025E403F486E94F</vt:lpwstr>
  </property>
</Properties>
</file>